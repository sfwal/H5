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2B54162C" w14:textId="1A74E457" w:rsidR="000F78A7" w:rsidRPr="001C684E" w:rsidRDefault="0085138F" w:rsidP="000F78A7">
      <w:pPr>
        <w:jc w:val="center"/>
        <w:rPr>
          <w:rFonts w:ascii="Consolas" w:hAnsi="Consolas"/>
          <w:b/>
          <w:sz w:val="36"/>
          <w:szCs w:val="36"/>
        </w:rPr>
      </w:pPr>
      <w:r>
        <w:rPr>
          <w:rFonts w:ascii="Consolas" w:hAnsi="Consolas" w:hint="eastAsia"/>
          <w:b/>
          <w:sz w:val="36"/>
          <w:szCs w:val="36"/>
        </w:rPr>
        <w:t xml:space="preserve">HTML 5 </w:t>
      </w:r>
      <w:proofErr w:type="spellStart"/>
      <w:r w:rsidR="001B5D3F">
        <w:rPr>
          <w:rFonts w:ascii="Consolas" w:hAnsi="Consolas" w:hint="eastAsia"/>
          <w:b/>
          <w:sz w:val="36"/>
          <w:szCs w:val="36"/>
        </w:rPr>
        <w:t>WebApp</w:t>
      </w:r>
      <w:proofErr w:type="spellEnd"/>
      <w:r w:rsidR="001B5D3F">
        <w:rPr>
          <w:rFonts w:ascii="Consolas" w:hAnsi="Consolas" w:hint="eastAsia"/>
          <w:b/>
          <w:sz w:val="36"/>
          <w:szCs w:val="36"/>
        </w:rPr>
        <w:t>页面布局</w:t>
      </w:r>
      <w:r w:rsidR="001B5D3F">
        <w:rPr>
          <w:rFonts w:ascii="Consolas" w:hAnsi="Consolas" w:hint="eastAsia"/>
          <w:b/>
          <w:sz w:val="36"/>
          <w:szCs w:val="36"/>
        </w:rPr>
        <w:t xml:space="preserve"> Day06</w:t>
      </w:r>
    </w:p>
    <w:p w14:paraId="53E3561F" w14:textId="116898BA" w:rsidR="000F78A7" w:rsidRDefault="000F78A7" w:rsidP="001B5D3F">
      <w:pPr>
        <w:pStyle w:val="A2-H5"/>
        <w:rPr>
          <w:rFonts w:hint="eastAsia"/>
        </w:rPr>
      </w:pPr>
      <w:r w:rsidRPr="001C684E">
        <w:rPr>
          <w:rFonts w:hint="eastAsia"/>
        </w:rPr>
        <w:t>弹性盒子练习</w:t>
      </w:r>
      <w:bookmarkStart w:id="0" w:name="_GoBack"/>
      <w:bookmarkEnd w:id="0"/>
    </w:p>
    <w:p w14:paraId="74B7D71B" w14:textId="29651D28" w:rsidR="001B5D3F" w:rsidRPr="00D67DE9" w:rsidRDefault="001B5D3F" w:rsidP="00F052B4">
      <w:pPr>
        <w:pStyle w:val="A5-H5"/>
        <w:ind w:firstLine="420"/>
        <w:rPr>
          <w:rFonts w:hint="eastAsia"/>
        </w:rPr>
      </w:pPr>
      <w:r w:rsidRPr="00D67DE9">
        <w:rPr>
          <w:rFonts w:hint="eastAsia"/>
        </w:rPr>
        <w:t>使用弹性布局完成以下界面布局。</w:t>
      </w:r>
    </w:p>
    <w:p w14:paraId="33DF13F9" w14:textId="100E066F" w:rsidR="001B5D3F" w:rsidRDefault="000F78A7" w:rsidP="001B5D3F">
      <w:pPr>
        <w:rPr>
          <w:rFonts w:ascii="Consolas" w:hAnsi="Consolas" w:hint="eastAsia"/>
        </w:rPr>
      </w:pPr>
      <w:r w:rsidRPr="001C684E">
        <w:rPr>
          <w:rFonts w:ascii="Consolas" w:hAnsi="Consolas"/>
          <w:noProof/>
        </w:rPr>
        <w:drawing>
          <wp:inline distT="0" distB="0" distL="0" distR="0" wp14:anchorId="576A9601" wp14:editId="2F099415">
            <wp:extent cx="4852035" cy="4235950"/>
            <wp:effectExtent l="0" t="0" r="0" b="6350"/>
            <wp:docPr id="3" name="图片 3" descr="../../../../../弹性和模型练习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弹性和模型练习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284" cy="423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A807" w14:textId="2AB3943E" w:rsidR="001D64A5" w:rsidRDefault="001B5D3F" w:rsidP="00D67DE9">
      <w:pPr>
        <w:pStyle w:val="A3-H5"/>
        <w:rPr>
          <w:rFonts w:hint="eastAsia"/>
        </w:rPr>
      </w:pPr>
      <w:r>
        <w:rPr>
          <w:rFonts w:hint="eastAsia"/>
        </w:rPr>
        <w:t>参考答案</w:t>
      </w:r>
    </w:p>
    <w:p w14:paraId="464ACFF0" w14:textId="2CEE8214" w:rsidR="00D67DE9" w:rsidRDefault="00D67DE9" w:rsidP="00F052B4">
      <w:pPr>
        <w:pStyle w:val="A5-H5"/>
        <w:ind w:firstLine="420"/>
        <w:rPr>
          <w:rFonts w:hint="eastAsia"/>
        </w:rPr>
      </w:pPr>
      <w:r w:rsidRPr="00D67DE9">
        <w:rPr>
          <w:rFonts w:hint="eastAsia"/>
        </w:rPr>
        <w:t>此案例</w:t>
      </w:r>
      <w:r w:rsidR="00F052B4">
        <w:rPr>
          <w:rFonts w:hint="eastAsia"/>
        </w:rPr>
        <w:t>要求使用弹性盒子进行实现，简单的色块练习容器属性</w:t>
      </w:r>
      <w:r w:rsidR="00F052B4">
        <w:rPr>
          <w:rFonts w:hint="eastAsia"/>
        </w:rPr>
        <w:t>flex-wrap</w:t>
      </w:r>
      <w:r w:rsidR="00F052B4">
        <w:rPr>
          <w:rFonts w:hint="eastAsia"/>
        </w:rPr>
        <w:t>、</w:t>
      </w:r>
      <w:r w:rsidR="00F052B4">
        <w:rPr>
          <w:rFonts w:hint="eastAsia"/>
        </w:rPr>
        <w:t>justify-content</w:t>
      </w:r>
      <w:r w:rsidR="00F052B4">
        <w:rPr>
          <w:rFonts w:hint="eastAsia"/>
        </w:rPr>
        <w:t>、</w:t>
      </w:r>
      <w:r w:rsidR="00F052B4">
        <w:rPr>
          <w:rFonts w:hint="eastAsia"/>
        </w:rPr>
        <w:t>align-content</w:t>
      </w:r>
      <w:r w:rsidR="00F052B4">
        <w:rPr>
          <w:rFonts w:hint="eastAsia"/>
        </w:rPr>
        <w:t>等属性。</w:t>
      </w:r>
    </w:p>
    <w:p w14:paraId="55010B89" w14:textId="6D026408" w:rsidR="00F052B4" w:rsidRDefault="00F052B4" w:rsidP="00F052B4">
      <w:pPr>
        <w:pStyle w:val="A5-H5"/>
        <w:ind w:firstLine="420"/>
        <w:rPr>
          <w:rFonts w:hint="eastAsia"/>
        </w:rPr>
      </w:pPr>
      <w:r>
        <w:rPr>
          <w:rFonts w:hint="eastAsia"/>
        </w:rPr>
        <w:t>外部引入样式实现思路：</w:t>
      </w:r>
    </w:p>
    <w:p w14:paraId="56AE04FE" w14:textId="12526916" w:rsidR="00F052B4" w:rsidRDefault="00F052B4" w:rsidP="00F052B4">
      <w:pPr>
        <w:pStyle w:val="A4-H5"/>
        <w:rPr>
          <w:rFonts w:hint="eastAsia"/>
        </w:rPr>
      </w:pPr>
      <w:r>
        <w:rPr>
          <w:rFonts w:hint="eastAsia"/>
        </w:rPr>
        <w:t>步骤一：新建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7E96212B" w14:textId="79D99B0F" w:rsidR="00F052B4" w:rsidRDefault="00F052B4" w:rsidP="00F052B4">
      <w:pPr>
        <w:pStyle w:val="A5-H5"/>
        <w:ind w:firstLine="420"/>
        <w:rPr>
          <w:rFonts w:hint="eastAsia"/>
        </w:rPr>
      </w:pPr>
      <w:r>
        <w:rPr>
          <w:rFonts w:hint="eastAsia"/>
        </w:rPr>
        <w:t>首先，通过编辑器新建</w:t>
      </w:r>
      <w:r>
        <w:rPr>
          <w:rFonts w:hint="eastAsia"/>
        </w:rPr>
        <w:t>web</w:t>
      </w:r>
      <w:r>
        <w:rPr>
          <w:rFonts w:hint="eastAsia"/>
        </w:rPr>
        <w:t>项目，</w:t>
      </w:r>
      <w:r w:rsidRPr="00723031">
        <w:rPr>
          <w:rFonts w:hint="eastAsia"/>
        </w:rPr>
        <w:t>项目名称大家自行掌握，不过要符合规则（项目名称和文件名称不用出现空格，最好不使用中文）。</w:t>
      </w:r>
    </w:p>
    <w:p w14:paraId="054E4DBB" w14:textId="3E5310FF" w:rsidR="00F052B4" w:rsidRDefault="00F052B4" w:rsidP="00F052B4">
      <w:pPr>
        <w:pStyle w:val="A5-H5"/>
        <w:ind w:firstLine="420"/>
        <w:rPr>
          <w:rFonts w:hint="eastAsia"/>
        </w:rPr>
      </w:pPr>
      <w:r>
        <w:rPr>
          <w:rFonts w:hint="eastAsia"/>
        </w:rPr>
        <w:lastRenderedPageBreak/>
        <w:t>然后，新建外部</w:t>
      </w:r>
      <w:r>
        <w:rPr>
          <w:rFonts w:hint="eastAsia"/>
        </w:rPr>
        <w:t>CSS</w:t>
      </w:r>
      <w:r>
        <w:rPr>
          <w:rFonts w:hint="eastAsia"/>
        </w:rPr>
        <w:t>文件。</w:t>
      </w:r>
    </w:p>
    <w:p w14:paraId="223DF7AB" w14:textId="46CC110C" w:rsidR="00F052B4" w:rsidRDefault="00F052B4" w:rsidP="00F052B4">
      <w:pPr>
        <w:pStyle w:val="A5-H5"/>
        <w:ind w:firstLine="420"/>
        <w:rPr>
          <w:rFonts w:hint="eastAsia"/>
        </w:rPr>
      </w:pPr>
      <w:r>
        <w:rPr>
          <w:rFonts w:hint="eastAsia"/>
        </w:rPr>
        <w:t>最后，在</w:t>
      </w:r>
      <w:r>
        <w:rPr>
          <w:rFonts w:hint="eastAsia"/>
        </w:rPr>
        <w:t>HTML</w:t>
      </w:r>
      <w:r>
        <w:rPr>
          <w:rFonts w:hint="eastAsia"/>
        </w:rPr>
        <w:t>文档中引入外部</w:t>
      </w:r>
      <w:r>
        <w:rPr>
          <w:rFonts w:hint="eastAsia"/>
        </w:rPr>
        <w:t>CSS</w:t>
      </w:r>
      <w:r>
        <w:rPr>
          <w:rFonts w:hint="eastAsia"/>
        </w:rPr>
        <w:t>样式表。注意，在</w:t>
      </w:r>
      <w:r>
        <w:rPr>
          <w:rFonts w:hint="eastAsia"/>
        </w:rPr>
        <w:t>&lt;head&gt;&lt;/head&gt;</w:t>
      </w:r>
      <w:r>
        <w:rPr>
          <w:rFonts w:hint="eastAsia"/>
        </w:rPr>
        <w:t>标签之间引入</w:t>
      </w:r>
      <w:r>
        <w:rPr>
          <w:rFonts w:hint="eastAsia"/>
        </w:rPr>
        <w:t>CSS</w:t>
      </w:r>
      <w:r>
        <w:rPr>
          <w:rFonts w:hint="eastAsia"/>
        </w:rPr>
        <w:t>文件。代码</w:t>
      </w:r>
      <w:r w:rsidR="002619E9">
        <w:rPr>
          <w:rFonts w:hint="eastAsia"/>
        </w:rPr>
        <w:t>如下：</w:t>
      </w:r>
    </w:p>
    <w:p w14:paraId="31720198" w14:textId="77777777" w:rsidR="002619E9" w:rsidRDefault="002619E9" w:rsidP="002619E9">
      <w:pPr>
        <w:pStyle w:val="A7-H5"/>
      </w:pPr>
      <w:r>
        <w:t>&lt;head&gt;</w:t>
      </w:r>
    </w:p>
    <w:p w14:paraId="7DB3F8E2" w14:textId="77777777" w:rsidR="002619E9" w:rsidRDefault="002619E9" w:rsidP="002619E9">
      <w:pPr>
        <w:pStyle w:val="A7-H5"/>
      </w:pPr>
      <w:r>
        <w:tab/>
      </w:r>
      <w:r>
        <w:tab/>
        <w:t>&lt;meta charset="UTF-8"&gt;</w:t>
      </w:r>
    </w:p>
    <w:p w14:paraId="7C60000B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强制IE浏览器采用最新的edge引擎解析，chrome采用最新版本 --&gt;</w:t>
      </w:r>
    </w:p>
    <w:p w14:paraId="09EE8F46" w14:textId="77777777" w:rsidR="002619E9" w:rsidRDefault="002619E9" w:rsidP="002619E9">
      <w:pPr>
        <w:pStyle w:val="A7-H5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="X-UA-Compatible" content="IE=</w:t>
      </w:r>
      <w:proofErr w:type="spellStart"/>
      <w:proofErr w:type="gramStart"/>
      <w:r>
        <w:t>edge,chrome</w:t>
      </w:r>
      <w:proofErr w:type="spellEnd"/>
      <w:proofErr w:type="gramEnd"/>
      <w:r>
        <w:t>=1"&gt;</w:t>
      </w:r>
    </w:p>
    <w:p w14:paraId="1FFB2BDA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双模式浏览器优先使用 </w:t>
      </w:r>
      <w:proofErr w:type="spellStart"/>
      <w:r>
        <w:t>webkit</w:t>
      </w:r>
      <w:proofErr w:type="spellEnd"/>
      <w:r>
        <w:t xml:space="preserve"> --&gt;</w:t>
      </w:r>
    </w:p>
    <w:p w14:paraId="01CDFF40" w14:textId="77777777" w:rsidR="002619E9" w:rsidRDefault="002619E9" w:rsidP="002619E9">
      <w:pPr>
        <w:pStyle w:val="A7-H5"/>
      </w:pPr>
      <w:r>
        <w:tab/>
      </w:r>
      <w:r>
        <w:tab/>
        <w:t>&lt;meta name="renderer" content="</w:t>
      </w:r>
      <w:proofErr w:type="spellStart"/>
      <w:r>
        <w:t>webkit</w:t>
      </w:r>
      <w:proofErr w:type="spellEnd"/>
      <w:r>
        <w:t>"&gt;</w:t>
      </w:r>
    </w:p>
    <w:p w14:paraId="56C5DE70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移动端视窗设置 --&gt;</w:t>
      </w:r>
    </w:p>
    <w:p w14:paraId="7FF364A0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&lt;meta name="viewport" content="width=device-width, initial-scale=1.0, user-scalable=no"/&gt; --&gt;</w:t>
      </w:r>
    </w:p>
    <w:p w14:paraId="37683B39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title 标题 --&gt;</w:t>
      </w:r>
    </w:p>
    <w:p w14:paraId="34B4BF2B" w14:textId="77777777" w:rsidR="002619E9" w:rsidRDefault="002619E9" w:rsidP="002619E9">
      <w:pPr>
        <w:pStyle w:val="A7-H5"/>
      </w:pPr>
      <w:r>
        <w:tab/>
      </w:r>
      <w:r>
        <w:tab/>
        <w:t>&lt;title&gt;弹性盒子练习&lt;/title&gt;</w:t>
      </w:r>
    </w:p>
    <w:p w14:paraId="151696B6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描述 --&gt;</w:t>
      </w:r>
    </w:p>
    <w:p w14:paraId="1EA07F8A" w14:textId="77777777" w:rsidR="002619E9" w:rsidRDefault="002619E9" w:rsidP="002619E9">
      <w:pPr>
        <w:pStyle w:val="A7-H5"/>
      </w:pPr>
      <w:r>
        <w:tab/>
      </w:r>
      <w:r>
        <w:tab/>
        <w:t>&lt;meta name="description" content="你的描述内容，一段完整的描述，150字以内"&gt;</w:t>
      </w:r>
    </w:p>
    <w:p w14:paraId="0E49862F" w14:textId="77777777" w:rsidR="002619E9" w:rsidRDefault="002619E9" w:rsidP="002619E9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关键字 --&gt;</w:t>
      </w:r>
    </w:p>
    <w:p w14:paraId="35AD83A1" w14:textId="77777777" w:rsidR="002619E9" w:rsidRDefault="002619E9" w:rsidP="002619E9">
      <w:pPr>
        <w:pStyle w:val="A7-H5"/>
      </w:pPr>
      <w:r>
        <w:tab/>
      </w:r>
      <w:r>
        <w:tab/>
        <w:t>&lt;meta name="keywords" content="多个关键词用英文,号分割"&gt;</w:t>
      </w:r>
    </w:p>
    <w:p w14:paraId="5C9F8710" w14:textId="77777777" w:rsidR="002619E9" w:rsidRDefault="002619E9" w:rsidP="002619E9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/reset.css"/&gt;</w:t>
      </w:r>
    </w:p>
    <w:p w14:paraId="6F0D46E7" w14:textId="77777777" w:rsidR="002619E9" w:rsidRDefault="002619E9" w:rsidP="002619E9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/index.css"/&gt;</w:t>
      </w:r>
    </w:p>
    <w:p w14:paraId="48217681" w14:textId="6B6600CE" w:rsidR="002619E9" w:rsidRPr="00D67DE9" w:rsidRDefault="002619E9" w:rsidP="002619E9">
      <w:pPr>
        <w:pStyle w:val="A7-H5"/>
        <w:rPr>
          <w:rFonts w:hint="eastAsia"/>
        </w:rPr>
      </w:pPr>
      <w:r>
        <w:tab/>
        <w:t>&lt;/head&gt;</w:t>
      </w:r>
    </w:p>
    <w:p w14:paraId="2C1E825D" w14:textId="26DFCCAD" w:rsidR="00F052B4" w:rsidRDefault="00F052B4" w:rsidP="00F052B4">
      <w:pPr>
        <w:pStyle w:val="A4-H5"/>
        <w:rPr>
          <w:rFonts w:hint="eastAsia"/>
        </w:rPr>
      </w:pPr>
      <w:r>
        <w:rPr>
          <w:rFonts w:hint="eastAsia"/>
        </w:rPr>
        <w:t>步骤二：</w:t>
      </w:r>
      <w:r w:rsidR="002619E9">
        <w:rPr>
          <w:rFonts w:hint="eastAsia"/>
        </w:rPr>
        <w:t>在</w:t>
      </w:r>
      <w:r w:rsidR="002619E9">
        <w:rPr>
          <w:rFonts w:hint="eastAsia"/>
        </w:rPr>
        <w:t>index.html</w:t>
      </w:r>
      <w:r w:rsidR="002619E9">
        <w:rPr>
          <w:rFonts w:hint="eastAsia"/>
        </w:rPr>
        <w:t>文件中完善页面所需的标签。</w:t>
      </w:r>
    </w:p>
    <w:p w14:paraId="4293458B" w14:textId="7E36528B" w:rsidR="002619E9" w:rsidRDefault="002619E9" w:rsidP="002619E9">
      <w:pPr>
        <w:pStyle w:val="A5-H5"/>
        <w:ind w:firstLine="42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index.html</w:t>
      </w:r>
      <w:r>
        <w:rPr>
          <w:rFonts w:hint="eastAsia"/>
        </w:rPr>
        <w:t>的</w:t>
      </w:r>
      <w:r>
        <w:rPr>
          <w:rFonts w:hint="eastAsia"/>
        </w:rPr>
        <w:t>&lt;body&gt;&lt;/body&gt;</w:t>
      </w:r>
      <w:r>
        <w:rPr>
          <w:rFonts w:hint="eastAsia"/>
        </w:rPr>
        <w:t>标签中，完善页面所需标签。</w:t>
      </w:r>
    </w:p>
    <w:p w14:paraId="5C2478AC" w14:textId="0708229D" w:rsidR="002619E9" w:rsidRDefault="002619E9" w:rsidP="002619E9">
      <w:pPr>
        <w:pStyle w:val="A5-H5"/>
        <w:ind w:firstLine="420"/>
        <w:rPr>
          <w:rFonts w:hint="eastAsia"/>
        </w:rPr>
      </w:pPr>
      <w:r>
        <w:rPr>
          <w:rFonts w:hint="eastAsia"/>
        </w:rPr>
        <w:t>代码如下：</w:t>
      </w:r>
    </w:p>
    <w:p w14:paraId="2DAADA88" w14:textId="77777777" w:rsidR="002619E9" w:rsidRDefault="002619E9" w:rsidP="002619E9">
      <w:pPr>
        <w:pStyle w:val="A7-H5"/>
      </w:pPr>
      <w:r>
        <w:tab/>
        <w:t>&lt;body&gt;</w:t>
      </w:r>
    </w:p>
    <w:p w14:paraId="0E8E6E5F" w14:textId="77777777" w:rsidR="002619E9" w:rsidRDefault="002619E9" w:rsidP="002619E9">
      <w:pPr>
        <w:pStyle w:val="A7-H5"/>
      </w:pPr>
      <w:r>
        <w:tab/>
      </w:r>
      <w:r>
        <w:tab/>
        <w:t>&lt;div class="wrap"&gt;</w:t>
      </w:r>
    </w:p>
    <w:p w14:paraId="092CF99F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class="wrap_div_1 wrap_div_100"&gt;1&lt;/div&gt;</w:t>
      </w:r>
    </w:p>
    <w:p w14:paraId="1D710AB3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class="wrap_div_2 wrap_div_100"&gt;2&lt;/div&gt;</w:t>
      </w:r>
    </w:p>
    <w:p w14:paraId="14B448E0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class="wrap_div_3 wrap_div_100"&gt;3&lt;/div&gt;</w:t>
      </w:r>
    </w:p>
    <w:p w14:paraId="635C76AA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class="wrap_div_4 wrap_div_100"&gt;4&lt;/div&gt;</w:t>
      </w:r>
    </w:p>
    <w:p w14:paraId="6D4147EC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class="wrap_div_5 wrap_div_100"&gt;5&lt;/div&gt;</w:t>
      </w:r>
    </w:p>
    <w:p w14:paraId="7C7125B6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class="wrap_div_6 wrap_div_150"&gt;6&lt;/div&gt;</w:t>
      </w:r>
    </w:p>
    <w:p w14:paraId="1BC0B66C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class="wrap_div_7 wrap_div_200"&gt;7&lt;/div&gt;</w:t>
      </w:r>
    </w:p>
    <w:p w14:paraId="4B231816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class="wrap_div_8 wrap_div_150"&gt;8&lt;/div&gt;</w:t>
      </w:r>
    </w:p>
    <w:p w14:paraId="1C5FEF71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class="wrap_div_9 wrap_div_150"&gt;9&lt;/div&gt;</w:t>
      </w:r>
    </w:p>
    <w:p w14:paraId="277187A9" w14:textId="77777777" w:rsidR="002619E9" w:rsidRDefault="002619E9" w:rsidP="002619E9">
      <w:pPr>
        <w:pStyle w:val="A7-H5"/>
      </w:pPr>
      <w:r>
        <w:tab/>
      </w:r>
      <w:r>
        <w:tab/>
      </w:r>
      <w:r>
        <w:tab/>
        <w:t>&lt;div class="wrap_div_10 wrap_div_150"&gt;10&lt;/div&gt;</w:t>
      </w:r>
    </w:p>
    <w:p w14:paraId="496E2E6B" w14:textId="77777777" w:rsidR="002619E9" w:rsidRDefault="002619E9" w:rsidP="002619E9">
      <w:pPr>
        <w:pStyle w:val="A7-H5"/>
      </w:pPr>
      <w:r>
        <w:tab/>
      </w:r>
      <w:r>
        <w:tab/>
        <w:t>&lt;/div&gt;</w:t>
      </w:r>
    </w:p>
    <w:p w14:paraId="7BFBD430" w14:textId="22F7986A" w:rsidR="002619E9" w:rsidRDefault="002619E9" w:rsidP="002619E9">
      <w:pPr>
        <w:pStyle w:val="A7-H5"/>
        <w:rPr>
          <w:rFonts w:hint="eastAsia"/>
        </w:rPr>
      </w:pPr>
      <w:r>
        <w:tab/>
        <w:t>&lt;/body&gt;</w:t>
      </w:r>
    </w:p>
    <w:p w14:paraId="1BB3C5FE" w14:textId="7542182A" w:rsidR="00A607A6" w:rsidRDefault="00A607A6" w:rsidP="00A607A6">
      <w:pPr>
        <w:pStyle w:val="A4-H5"/>
        <w:rPr>
          <w:rFonts w:hint="eastAsia"/>
        </w:rPr>
      </w:pPr>
      <w:r>
        <w:rPr>
          <w:rFonts w:hint="eastAsia"/>
        </w:rPr>
        <w:t>步骤三：完善</w:t>
      </w:r>
      <w:r>
        <w:rPr>
          <w:rFonts w:hint="eastAsia"/>
        </w:rPr>
        <w:t>CSS</w:t>
      </w:r>
      <w:r>
        <w:rPr>
          <w:rFonts w:hint="eastAsia"/>
        </w:rPr>
        <w:t>样式文件。</w:t>
      </w:r>
    </w:p>
    <w:p w14:paraId="03A60ACF" w14:textId="0DA2AB94" w:rsidR="00A607A6" w:rsidRDefault="00A607A6" w:rsidP="00A607A6">
      <w:pPr>
        <w:pStyle w:val="A5-H5"/>
        <w:ind w:firstLine="420"/>
        <w:rPr>
          <w:rFonts w:hint="eastAsia"/>
        </w:rPr>
      </w:pPr>
      <w:r>
        <w:rPr>
          <w:rFonts w:hint="eastAsia"/>
        </w:rPr>
        <w:t>根据页面效果图展示的效果，完善</w:t>
      </w:r>
      <w:r>
        <w:rPr>
          <w:rFonts w:hint="eastAsia"/>
        </w:rPr>
        <w:t>CSS</w:t>
      </w:r>
      <w:r>
        <w:rPr>
          <w:rFonts w:hint="eastAsia"/>
        </w:rPr>
        <w:t>样式。</w:t>
      </w:r>
    </w:p>
    <w:p w14:paraId="349D136D" w14:textId="5368D8D8" w:rsidR="00A607A6" w:rsidRDefault="00A607A6" w:rsidP="00A607A6">
      <w:pPr>
        <w:pStyle w:val="A5-H5"/>
        <w:ind w:firstLine="420"/>
        <w:rPr>
          <w:rFonts w:hint="eastAsia"/>
        </w:rPr>
      </w:pPr>
      <w:r>
        <w:rPr>
          <w:rFonts w:hint="eastAsia"/>
        </w:rPr>
        <w:t>提示：先完善基本样式（宽高等），然后使用弹性布局进行页面呈现。</w:t>
      </w:r>
    </w:p>
    <w:p w14:paraId="1894AF82" w14:textId="0CDEE1B0" w:rsidR="00A607A6" w:rsidRDefault="00A607A6" w:rsidP="00A607A6">
      <w:pPr>
        <w:pStyle w:val="A5-H5"/>
        <w:ind w:firstLine="420"/>
        <w:rPr>
          <w:rFonts w:hint="eastAsia"/>
        </w:rPr>
      </w:pPr>
      <w:r>
        <w:rPr>
          <w:rFonts w:hint="eastAsia"/>
        </w:rPr>
        <w:lastRenderedPageBreak/>
        <w:t>代码如下：</w:t>
      </w:r>
    </w:p>
    <w:p w14:paraId="0BF0C2D0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 xml:space="preserve"> {</w:t>
      </w:r>
    </w:p>
    <w:p w14:paraId="2E6E6601" w14:textId="156C271D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width: 500px;</w:t>
      </w:r>
    </w:p>
    <w:p w14:paraId="5C4BEFEE" w14:textId="623E91CC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height: 500px;</w:t>
      </w:r>
    </w:p>
    <w:p w14:paraId="684066CF" w14:textId="1A8B04A9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 xml:space="preserve">border: 1px solid </w:t>
      </w:r>
      <w:proofErr w:type="spellStart"/>
      <w:r>
        <w:t>darkred</w:t>
      </w:r>
      <w:proofErr w:type="spellEnd"/>
      <w:r>
        <w:t>;</w:t>
      </w:r>
    </w:p>
    <w:p w14:paraId="09B4FBE1" w14:textId="5463FA6D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margin: 20px auto;</w:t>
      </w:r>
    </w:p>
    <w:p w14:paraId="7F2F90B2" w14:textId="3E40BB73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/*设置为弹性容器*/</w:t>
      </w:r>
    </w:p>
    <w:p w14:paraId="5ECEF213" w14:textId="7FF03C28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display: flex;</w:t>
      </w:r>
    </w:p>
    <w:p w14:paraId="4429B505" w14:textId="4CFF79CB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/*可以换行*/</w:t>
      </w:r>
    </w:p>
    <w:p w14:paraId="0F124CCC" w14:textId="4E0911DF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flex-wrap: wrap;</w:t>
      </w:r>
    </w:p>
    <w:p w14:paraId="4C18E8A1" w14:textId="6701E05C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/*交叉轴对齐方式*/</w:t>
      </w:r>
    </w:p>
    <w:p w14:paraId="72A13D01" w14:textId="53D32A12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align-content: space-around;</w:t>
      </w:r>
    </w:p>
    <w:p w14:paraId="2EAE4B5F" w14:textId="7AEC3C53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/*主轴方向的对齐方式*/</w:t>
      </w:r>
    </w:p>
    <w:p w14:paraId="6F8E46AA" w14:textId="248E1C9B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justify-content: space-between;</w:t>
      </w:r>
    </w:p>
    <w:p w14:paraId="4039C8B7" w14:textId="77777777" w:rsidR="00A607A6" w:rsidRDefault="00A607A6" w:rsidP="00342406">
      <w:pPr>
        <w:pStyle w:val="A7-H5"/>
      </w:pPr>
      <w:r>
        <w:t>}</w:t>
      </w:r>
    </w:p>
    <w:p w14:paraId="03D5F01F" w14:textId="77777777" w:rsidR="00A607A6" w:rsidRDefault="00A607A6" w:rsidP="00342406">
      <w:pPr>
        <w:pStyle w:val="A7-H5"/>
      </w:pPr>
      <w:r>
        <w:t>div {</w:t>
      </w:r>
    </w:p>
    <w:p w14:paraId="41698E5B" w14:textId="611CAFB8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color: white;</w:t>
      </w:r>
    </w:p>
    <w:p w14:paraId="098722A3" w14:textId="24A4CB6C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font-size: 50px;</w:t>
      </w:r>
    </w:p>
    <w:p w14:paraId="20487812" w14:textId="51898AF5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text-align: center;</w:t>
      </w:r>
    </w:p>
    <w:p w14:paraId="17330E80" w14:textId="77777777" w:rsidR="00A607A6" w:rsidRDefault="00A607A6" w:rsidP="00342406">
      <w:pPr>
        <w:pStyle w:val="A7-H5"/>
      </w:pPr>
      <w:r>
        <w:t>}</w:t>
      </w:r>
    </w:p>
    <w:p w14:paraId="1CC014AD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_div_100 {</w:t>
      </w:r>
    </w:p>
    <w:p w14:paraId="0FE5F1F7" w14:textId="6FDECDC9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width: 100px;</w:t>
      </w:r>
    </w:p>
    <w:p w14:paraId="03803E4A" w14:textId="46F63F14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height: 100px;</w:t>
      </w:r>
    </w:p>
    <w:p w14:paraId="69E26124" w14:textId="27E63E71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background: green;</w:t>
      </w:r>
    </w:p>
    <w:p w14:paraId="2CB58E20" w14:textId="4E8A3A2A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line-height: 100px;</w:t>
      </w:r>
    </w:p>
    <w:p w14:paraId="4C1A389E" w14:textId="77777777" w:rsidR="00A607A6" w:rsidRDefault="00A607A6" w:rsidP="00342406">
      <w:pPr>
        <w:pStyle w:val="A7-H5"/>
      </w:pPr>
      <w:r>
        <w:t>}</w:t>
      </w:r>
    </w:p>
    <w:p w14:paraId="24FADAD2" w14:textId="77777777" w:rsidR="00A607A6" w:rsidRDefault="00A607A6" w:rsidP="00342406">
      <w:pPr>
        <w:pStyle w:val="A7-H5"/>
      </w:pPr>
    </w:p>
    <w:p w14:paraId="46A96076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_div_150 {</w:t>
      </w:r>
    </w:p>
    <w:p w14:paraId="6AE67538" w14:textId="0401A7AD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width: 150px;</w:t>
      </w:r>
    </w:p>
    <w:p w14:paraId="262BC3D5" w14:textId="4385EDD4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height: 150px;</w:t>
      </w:r>
    </w:p>
    <w:p w14:paraId="780477CD" w14:textId="27F6D63F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line-height: 150px;</w:t>
      </w:r>
    </w:p>
    <w:p w14:paraId="5E74E0DE" w14:textId="77777777" w:rsidR="00A607A6" w:rsidRDefault="00A607A6" w:rsidP="00342406">
      <w:pPr>
        <w:pStyle w:val="A7-H5"/>
      </w:pPr>
      <w:r>
        <w:t>}</w:t>
      </w:r>
    </w:p>
    <w:p w14:paraId="44E385FB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_div_200 {</w:t>
      </w:r>
    </w:p>
    <w:p w14:paraId="6797C626" w14:textId="13470E28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width: 200px;</w:t>
      </w:r>
    </w:p>
    <w:p w14:paraId="44998316" w14:textId="4B2987AE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height: 150px;</w:t>
      </w:r>
    </w:p>
    <w:p w14:paraId="5046B051" w14:textId="4AAC32E6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line-height: 150px;</w:t>
      </w:r>
    </w:p>
    <w:p w14:paraId="42E6FEA6" w14:textId="77777777" w:rsidR="00A607A6" w:rsidRDefault="00A607A6" w:rsidP="00342406">
      <w:pPr>
        <w:pStyle w:val="A7-H5"/>
      </w:pPr>
      <w:r>
        <w:t>}</w:t>
      </w:r>
    </w:p>
    <w:p w14:paraId="32C3FD5F" w14:textId="77777777" w:rsidR="00A607A6" w:rsidRDefault="00A607A6" w:rsidP="00342406">
      <w:pPr>
        <w:pStyle w:val="A7-H5"/>
      </w:pPr>
    </w:p>
    <w:p w14:paraId="23DC01E6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_div_10 .wrap_div_200 {</w:t>
      </w:r>
    </w:p>
    <w:p w14:paraId="4A41ACF8" w14:textId="40DD2C3F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height: 150px;</w:t>
      </w:r>
    </w:p>
    <w:p w14:paraId="54958CD2" w14:textId="7FF73B55" w:rsidR="00A607A6" w:rsidRDefault="00A607A6" w:rsidP="00342406">
      <w:pPr>
        <w:pStyle w:val="A7-H5"/>
      </w:pPr>
      <w:r>
        <w:tab/>
      </w:r>
      <w:r w:rsidR="00342406">
        <w:rPr>
          <w:rFonts w:hint="eastAsia"/>
        </w:rPr>
        <w:tab/>
      </w:r>
      <w:r>
        <w:t>line-height: 150px;</w:t>
      </w:r>
    </w:p>
    <w:p w14:paraId="08482F41" w14:textId="77777777" w:rsidR="00A607A6" w:rsidRDefault="00A607A6" w:rsidP="00342406">
      <w:pPr>
        <w:pStyle w:val="A7-H5"/>
      </w:pPr>
      <w:r>
        <w:t>}</w:t>
      </w:r>
    </w:p>
    <w:p w14:paraId="544997B8" w14:textId="77777777" w:rsidR="00A607A6" w:rsidRDefault="00A607A6" w:rsidP="00342406">
      <w:pPr>
        <w:pStyle w:val="A7-H5"/>
      </w:pPr>
    </w:p>
    <w:p w14:paraId="264E5625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_div_6 {</w:t>
      </w:r>
    </w:p>
    <w:p w14:paraId="264B9D4A" w14:textId="217D8B75" w:rsidR="00A607A6" w:rsidRDefault="00A607A6" w:rsidP="00342406">
      <w:pPr>
        <w:pStyle w:val="A7-H5"/>
      </w:pPr>
      <w:r>
        <w:tab/>
      </w:r>
      <w:r>
        <w:rPr>
          <w:rFonts w:hint="eastAsia"/>
        </w:rPr>
        <w:tab/>
      </w:r>
      <w:r>
        <w:t>background: yellow;</w:t>
      </w:r>
    </w:p>
    <w:p w14:paraId="3DDDDD2D" w14:textId="77777777" w:rsidR="00A607A6" w:rsidRDefault="00A607A6" w:rsidP="00342406">
      <w:pPr>
        <w:pStyle w:val="A7-H5"/>
      </w:pPr>
      <w:r>
        <w:t>}</w:t>
      </w:r>
    </w:p>
    <w:p w14:paraId="037AD128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_div_7 {</w:t>
      </w:r>
    </w:p>
    <w:p w14:paraId="19B69BCA" w14:textId="685BDC78" w:rsidR="00A607A6" w:rsidRDefault="00A607A6" w:rsidP="00342406">
      <w:pPr>
        <w:pStyle w:val="A7-H5"/>
      </w:pPr>
      <w:r>
        <w:tab/>
      </w:r>
      <w:r>
        <w:rPr>
          <w:rFonts w:hint="eastAsia"/>
        </w:rPr>
        <w:tab/>
      </w:r>
      <w:r>
        <w:t xml:space="preserve">background: </w:t>
      </w:r>
      <w:proofErr w:type="spellStart"/>
      <w:r>
        <w:t>lightblue</w:t>
      </w:r>
      <w:proofErr w:type="spellEnd"/>
      <w:r>
        <w:t>;</w:t>
      </w:r>
    </w:p>
    <w:p w14:paraId="0D8346F6" w14:textId="77777777" w:rsidR="00A607A6" w:rsidRDefault="00A607A6" w:rsidP="00342406">
      <w:pPr>
        <w:pStyle w:val="A7-H5"/>
      </w:pPr>
      <w:r>
        <w:t>}</w:t>
      </w:r>
    </w:p>
    <w:p w14:paraId="00461626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_div_8 {</w:t>
      </w:r>
    </w:p>
    <w:p w14:paraId="1BCC6DEC" w14:textId="2725E70C" w:rsidR="00A607A6" w:rsidRDefault="00A607A6" w:rsidP="00342406">
      <w:pPr>
        <w:pStyle w:val="A7-H5"/>
      </w:pPr>
      <w:r>
        <w:tab/>
      </w:r>
      <w:r>
        <w:rPr>
          <w:rFonts w:hint="eastAsia"/>
        </w:rPr>
        <w:tab/>
      </w:r>
      <w:r>
        <w:t>background: gray;</w:t>
      </w:r>
    </w:p>
    <w:p w14:paraId="0CA1C078" w14:textId="77777777" w:rsidR="00A607A6" w:rsidRDefault="00A607A6" w:rsidP="00342406">
      <w:pPr>
        <w:pStyle w:val="A7-H5"/>
      </w:pPr>
      <w:r>
        <w:t>}</w:t>
      </w:r>
    </w:p>
    <w:p w14:paraId="34617344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_div_9 {</w:t>
      </w:r>
    </w:p>
    <w:p w14:paraId="198FCFF9" w14:textId="741D9012" w:rsidR="00A607A6" w:rsidRDefault="00A607A6" w:rsidP="00342406">
      <w:pPr>
        <w:pStyle w:val="A7-H5"/>
      </w:pPr>
      <w:r>
        <w:tab/>
      </w:r>
      <w:r>
        <w:rPr>
          <w:rFonts w:hint="eastAsia"/>
        </w:rPr>
        <w:tab/>
      </w:r>
      <w:r>
        <w:t>background: black;</w:t>
      </w:r>
    </w:p>
    <w:p w14:paraId="3D2A35E2" w14:textId="77777777" w:rsidR="00A607A6" w:rsidRDefault="00A607A6" w:rsidP="00342406">
      <w:pPr>
        <w:pStyle w:val="A7-H5"/>
      </w:pPr>
      <w:r>
        <w:t>}</w:t>
      </w:r>
    </w:p>
    <w:p w14:paraId="1762024F" w14:textId="77777777" w:rsidR="00A607A6" w:rsidRDefault="00A607A6" w:rsidP="00342406">
      <w:pPr>
        <w:pStyle w:val="A7-H5"/>
      </w:pPr>
      <w:proofErr w:type="gramStart"/>
      <w:r>
        <w:t>.wrap</w:t>
      </w:r>
      <w:proofErr w:type="gramEnd"/>
      <w:r>
        <w:t>_div_10 {</w:t>
      </w:r>
    </w:p>
    <w:p w14:paraId="25FF570F" w14:textId="2D2D0524" w:rsidR="00A607A6" w:rsidRDefault="00A607A6" w:rsidP="00342406">
      <w:pPr>
        <w:pStyle w:val="A7-H5"/>
      </w:pPr>
      <w:r>
        <w:tab/>
      </w:r>
      <w:r>
        <w:rPr>
          <w:rFonts w:hint="eastAsia"/>
        </w:rPr>
        <w:tab/>
      </w:r>
      <w:r>
        <w:t>background: cyan;</w:t>
      </w:r>
    </w:p>
    <w:p w14:paraId="5D84C639" w14:textId="4FBBA36E" w:rsidR="00A607A6" w:rsidRDefault="00A607A6" w:rsidP="00342406">
      <w:pPr>
        <w:pStyle w:val="A7-H5"/>
        <w:rPr>
          <w:rFonts w:hint="eastAsia"/>
        </w:rPr>
      </w:pPr>
      <w:r>
        <w:t>}</w:t>
      </w:r>
    </w:p>
    <w:p w14:paraId="4AD39A2A" w14:textId="332B00A2" w:rsidR="000F78A7" w:rsidRPr="00A607A6" w:rsidRDefault="000F78A7" w:rsidP="00A607A6">
      <w:pPr>
        <w:rPr>
          <w:rFonts w:ascii="Consolas" w:hAnsi="Consolas" w:hint="eastAsia"/>
        </w:rPr>
      </w:pPr>
    </w:p>
    <w:p w14:paraId="32CE123A" w14:textId="1C8746A2" w:rsidR="000F78A7" w:rsidRPr="001C684E" w:rsidRDefault="000F78A7" w:rsidP="00A607A6">
      <w:pPr>
        <w:pStyle w:val="A2-H5"/>
      </w:pPr>
      <w:r w:rsidRPr="001C684E">
        <w:rPr>
          <w:rFonts w:hint="eastAsia"/>
        </w:rPr>
        <w:lastRenderedPageBreak/>
        <w:t>弹性盒子实战练习</w:t>
      </w:r>
    </w:p>
    <w:p w14:paraId="269E1429" w14:textId="77777777" w:rsidR="000F78A7" w:rsidRPr="001C684E" w:rsidRDefault="000F78A7" w:rsidP="00342406">
      <w:pPr>
        <w:pStyle w:val="A6-H5"/>
      </w:pPr>
      <w:r w:rsidRPr="001C684E">
        <w:drawing>
          <wp:inline distT="0" distB="0" distL="0" distR="0" wp14:anchorId="1D82BCCD" wp14:editId="474ECE06">
            <wp:extent cx="4970896" cy="2617525"/>
            <wp:effectExtent l="0" t="0" r="7620" b="0"/>
            <wp:docPr id="5" name="图片 5" descr="../../../../../屏幕快照%202017-05-02%2014.5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屏幕快照%202017-05-02%2014.58.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271" cy="26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8F58" w14:textId="1867C6D2" w:rsidR="000F78A7" w:rsidRDefault="00342406" w:rsidP="00342406">
      <w:pPr>
        <w:pStyle w:val="A3-H5"/>
        <w:rPr>
          <w:rFonts w:hint="eastAsia"/>
        </w:rPr>
      </w:pPr>
      <w:r>
        <w:rPr>
          <w:rFonts w:hint="eastAsia"/>
        </w:rPr>
        <w:t>参考答案：</w:t>
      </w:r>
    </w:p>
    <w:p w14:paraId="51E84848" w14:textId="1CA49C0C" w:rsidR="00342406" w:rsidRDefault="00342406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此案例使用弹性布局进行布局，效果实战。</w:t>
      </w:r>
    </w:p>
    <w:p w14:paraId="267CCBD6" w14:textId="00D91083" w:rsidR="00342406" w:rsidRDefault="00342406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外部引入样式实现思路：</w:t>
      </w:r>
    </w:p>
    <w:p w14:paraId="5729C494" w14:textId="4ED33857" w:rsidR="00342406" w:rsidRDefault="00342406" w:rsidP="00342406">
      <w:pPr>
        <w:pStyle w:val="A4-H5"/>
        <w:rPr>
          <w:rFonts w:hint="eastAsia"/>
        </w:rPr>
      </w:pPr>
      <w:r>
        <w:rPr>
          <w:rFonts w:hint="eastAsia"/>
        </w:rPr>
        <w:t>步骤一：新建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78674B1D" w14:textId="3F048C26" w:rsidR="00342406" w:rsidRDefault="00342406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首先，创建</w:t>
      </w:r>
      <w:r>
        <w:rPr>
          <w:rFonts w:hint="eastAsia"/>
        </w:rPr>
        <w:t>web</w:t>
      </w:r>
      <w:r>
        <w:rPr>
          <w:rFonts w:hint="eastAsia"/>
        </w:rPr>
        <w:t>项目，项目名称按照一般规则自己掌握。</w:t>
      </w:r>
    </w:p>
    <w:p w14:paraId="29370697" w14:textId="763971DC" w:rsidR="00342406" w:rsidRDefault="00342406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然后，创建外部</w:t>
      </w:r>
      <w:r>
        <w:rPr>
          <w:rFonts w:hint="eastAsia"/>
        </w:rPr>
        <w:t>CSS</w:t>
      </w:r>
      <w:r>
        <w:rPr>
          <w:rFonts w:hint="eastAsia"/>
        </w:rPr>
        <w:t>文件。</w:t>
      </w:r>
    </w:p>
    <w:p w14:paraId="2D06BACF" w14:textId="5D637730" w:rsidR="00342406" w:rsidRDefault="00342406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最后，将外部</w:t>
      </w:r>
      <w:r>
        <w:rPr>
          <w:rFonts w:hint="eastAsia"/>
        </w:rPr>
        <w:t>CSS</w:t>
      </w:r>
      <w:r>
        <w:rPr>
          <w:rFonts w:hint="eastAsia"/>
        </w:rPr>
        <w:t>文件引入对应的</w:t>
      </w:r>
      <w:r>
        <w:rPr>
          <w:rFonts w:hint="eastAsia"/>
        </w:rPr>
        <w:t>html</w:t>
      </w:r>
      <w:r>
        <w:rPr>
          <w:rFonts w:hint="eastAsia"/>
        </w:rPr>
        <w:t>文档中。</w:t>
      </w:r>
    </w:p>
    <w:p w14:paraId="508A1C10" w14:textId="6D50DE14" w:rsidR="00342406" w:rsidRDefault="00342406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注意头部信息的完善，代码如下：</w:t>
      </w:r>
    </w:p>
    <w:p w14:paraId="29199D38" w14:textId="77777777" w:rsidR="00342406" w:rsidRDefault="00342406" w:rsidP="00342406">
      <w:pPr>
        <w:pStyle w:val="A7-H5"/>
      </w:pPr>
      <w:r>
        <w:t>&lt;head&gt;</w:t>
      </w:r>
    </w:p>
    <w:p w14:paraId="56B14143" w14:textId="77777777" w:rsidR="00342406" w:rsidRDefault="00342406" w:rsidP="00342406">
      <w:pPr>
        <w:pStyle w:val="A7-H5"/>
      </w:pPr>
      <w:r>
        <w:tab/>
      </w:r>
      <w:r>
        <w:tab/>
        <w:t>&lt;meta charset="UTF-8"&gt;</w:t>
      </w:r>
    </w:p>
    <w:p w14:paraId="692191F6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强制IE浏览器采用最新的edge引擎解析，chrome采用最新版本 --&gt;</w:t>
      </w:r>
    </w:p>
    <w:p w14:paraId="47E9766A" w14:textId="77777777" w:rsidR="00342406" w:rsidRDefault="00342406" w:rsidP="00342406">
      <w:pPr>
        <w:pStyle w:val="A7-H5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="X-UA-Compatible" content="IE=</w:t>
      </w:r>
      <w:proofErr w:type="spellStart"/>
      <w:proofErr w:type="gramStart"/>
      <w:r>
        <w:t>edge,chrome</w:t>
      </w:r>
      <w:proofErr w:type="spellEnd"/>
      <w:proofErr w:type="gramEnd"/>
      <w:r>
        <w:t>=1"&gt;</w:t>
      </w:r>
    </w:p>
    <w:p w14:paraId="6270977F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双模式浏览器优先使用 </w:t>
      </w:r>
      <w:proofErr w:type="spellStart"/>
      <w:r>
        <w:t>webkit</w:t>
      </w:r>
      <w:proofErr w:type="spellEnd"/>
      <w:r>
        <w:t xml:space="preserve"> --&gt;</w:t>
      </w:r>
    </w:p>
    <w:p w14:paraId="1470DEEC" w14:textId="77777777" w:rsidR="00342406" w:rsidRDefault="00342406" w:rsidP="00342406">
      <w:pPr>
        <w:pStyle w:val="A7-H5"/>
      </w:pPr>
      <w:r>
        <w:tab/>
      </w:r>
      <w:r>
        <w:tab/>
        <w:t>&lt;meta name="renderer" content="</w:t>
      </w:r>
      <w:proofErr w:type="spellStart"/>
      <w:r>
        <w:t>webkit</w:t>
      </w:r>
      <w:proofErr w:type="spellEnd"/>
      <w:r>
        <w:t>"&gt;</w:t>
      </w:r>
    </w:p>
    <w:p w14:paraId="4924B9E8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移动端视窗设置 --&gt;</w:t>
      </w:r>
    </w:p>
    <w:p w14:paraId="20FCDFA3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&lt;meta name="viewport" content="width=device-width, initial-scale=1.0, user-scalable=no"/&gt; --&gt;</w:t>
      </w:r>
    </w:p>
    <w:p w14:paraId="201C2857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title 标题 --&gt;</w:t>
      </w:r>
    </w:p>
    <w:p w14:paraId="734446F4" w14:textId="77777777" w:rsidR="00342406" w:rsidRDefault="00342406" w:rsidP="00342406">
      <w:pPr>
        <w:pStyle w:val="A7-H5"/>
      </w:pPr>
      <w:r>
        <w:tab/>
      </w:r>
      <w:r>
        <w:tab/>
        <w:t>&lt;title&gt;弹性布局实战练习&lt;/title&gt;</w:t>
      </w:r>
    </w:p>
    <w:p w14:paraId="1D62E512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描述 --&gt;</w:t>
      </w:r>
    </w:p>
    <w:p w14:paraId="75FAA2B3" w14:textId="77777777" w:rsidR="00342406" w:rsidRDefault="00342406" w:rsidP="00342406">
      <w:pPr>
        <w:pStyle w:val="A7-H5"/>
      </w:pPr>
      <w:r>
        <w:tab/>
      </w:r>
      <w:r>
        <w:tab/>
        <w:t>&lt;meta name="description" content="你的描述内容，一段完整的描述，150字以内"&gt;</w:t>
      </w:r>
    </w:p>
    <w:p w14:paraId="2B40B1F4" w14:textId="77777777" w:rsidR="00342406" w:rsidRDefault="00342406" w:rsidP="00342406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关键字 --&gt;</w:t>
      </w:r>
    </w:p>
    <w:p w14:paraId="6BF79A1B" w14:textId="77777777" w:rsidR="00342406" w:rsidRDefault="00342406" w:rsidP="00342406">
      <w:pPr>
        <w:pStyle w:val="A7-H5"/>
      </w:pPr>
      <w:r>
        <w:lastRenderedPageBreak/>
        <w:tab/>
      </w:r>
      <w:r>
        <w:tab/>
        <w:t>&lt;meta name="keywords" content="多个关键词用英文,号分割"&gt;</w:t>
      </w:r>
    </w:p>
    <w:p w14:paraId="14DFEE0E" w14:textId="77777777" w:rsidR="00342406" w:rsidRDefault="00342406" w:rsidP="00342406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/reset.css"/&gt;</w:t>
      </w:r>
    </w:p>
    <w:p w14:paraId="6DBC4675" w14:textId="77777777" w:rsidR="00342406" w:rsidRDefault="00342406" w:rsidP="00342406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/index.css"/&gt;</w:t>
      </w:r>
    </w:p>
    <w:p w14:paraId="679C2C00" w14:textId="6AE7D942" w:rsidR="00342406" w:rsidRDefault="00342406" w:rsidP="00342406">
      <w:pPr>
        <w:pStyle w:val="A7-H5"/>
        <w:rPr>
          <w:rFonts w:hint="eastAsia"/>
        </w:rPr>
      </w:pPr>
      <w:r>
        <w:tab/>
        <w:t>&lt;/head&gt;</w:t>
      </w:r>
    </w:p>
    <w:p w14:paraId="2DB98036" w14:textId="34DE0363" w:rsidR="00342406" w:rsidRDefault="00342406" w:rsidP="00342406">
      <w:pPr>
        <w:pStyle w:val="A4-H5"/>
        <w:rPr>
          <w:rFonts w:hint="eastAsia"/>
        </w:rPr>
      </w:pPr>
      <w:r>
        <w:rPr>
          <w:rFonts w:hint="eastAsia"/>
        </w:rPr>
        <w:t>步骤二：在</w:t>
      </w:r>
      <w:r>
        <w:rPr>
          <w:rFonts w:hint="eastAsia"/>
        </w:rPr>
        <w:t>html</w:t>
      </w:r>
      <w:r>
        <w:rPr>
          <w:rFonts w:hint="eastAsia"/>
        </w:rPr>
        <w:t>文档中完善页面元素</w:t>
      </w:r>
    </w:p>
    <w:p w14:paraId="40786804" w14:textId="0E60D3A9" w:rsidR="00342406" w:rsidRDefault="00D826C3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&lt;body&gt;&lt;/body&gt;</w:t>
      </w:r>
      <w:r>
        <w:rPr>
          <w:rFonts w:hint="eastAsia"/>
        </w:rPr>
        <w:t>标签中完善页面中需要的标签元素。</w:t>
      </w:r>
    </w:p>
    <w:p w14:paraId="77DDADC8" w14:textId="3DAFA85E" w:rsidR="00D826C3" w:rsidRDefault="00D826C3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代码如下：</w:t>
      </w:r>
    </w:p>
    <w:p w14:paraId="0E3BF850" w14:textId="77777777" w:rsidR="00D826C3" w:rsidRDefault="00D826C3" w:rsidP="00D826C3">
      <w:pPr>
        <w:pStyle w:val="A7-H5"/>
      </w:pPr>
      <w:r>
        <w:t>&lt;body&gt;</w:t>
      </w:r>
    </w:p>
    <w:p w14:paraId="2DB1DBB9" w14:textId="77777777" w:rsidR="00D826C3" w:rsidRDefault="00D826C3" w:rsidP="00D826C3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>整体内容--&gt;</w:t>
      </w:r>
    </w:p>
    <w:p w14:paraId="1B4706B3" w14:textId="77777777" w:rsidR="00D826C3" w:rsidRDefault="00D826C3" w:rsidP="00D826C3">
      <w:pPr>
        <w:pStyle w:val="A7-H5"/>
      </w:pPr>
      <w:r>
        <w:tab/>
      </w:r>
      <w:r>
        <w:tab/>
        <w:t>&lt;div class="</w:t>
      </w:r>
      <w:proofErr w:type="spellStart"/>
      <w:r>
        <w:t>content_left</w:t>
      </w:r>
      <w:proofErr w:type="spellEnd"/>
      <w:r>
        <w:t>"&gt;</w:t>
      </w:r>
    </w:p>
    <w:p w14:paraId="0ED8C73D" w14:textId="77777777" w:rsidR="00D826C3" w:rsidRDefault="00D826C3" w:rsidP="00D826C3">
      <w:pPr>
        <w:pStyle w:val="A7-H5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 xml:space="preserve"> class="</w:t>
      </w:r>
      <w:proofErr w:type="spellStart"/>
      <w:r>
        <w:t>content_left_list</w:t>
      </w:r>
      <w:proofErr w:type="spellEnd"/>
      <w:r>
        <w:t>"&gt;</w:t>
      </w:r>
    </w:p>
    <w:p w14:paraId="2D602A35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&lt;li&gt;</w:t>
      </w:r>
    </w:p>
    <w:p w14:paraId="5D3FEBD3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="###"&gt;&lt;</w:t>
      </w:r>
      <w:proofErr w:type="spellStart"/>
      <w:proofErr w:type="gram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proofErr w:type="gramEnd"/>
      <w:r>
        <w:t>="</w:t>
      </w:r>
      <w:proofErr w:type="spellStart"/>
      <w:r>
        <w:t>img</w:t>
      </w:r>
      <w:proofErr w:type="spellEnd"/>
      <w:r>
        <w:t>/visit.png" alt="" /&gt;&lt;/a&gt;</w:t>
      </w:r>
    </w:p>
    <w:p w14:paraId="7846DCCF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&lt;/li&gt;</w:t>
      </w:r>
    </w:p>
    <w:p w14:paraId="5191E543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&lt;li&gt;</w:t>
      </w:r>
    </w:p>
    <w:p w14:paraId="6515231D" w14:textId="7A680B11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="###"&gt;&lt;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/contract.png" alt="" /&gt;&lt;/a&gt;</w:t>
      </w:r>
    </w:p>
    <w:p w14:paraId="76F0FF53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&lt;/li&gt;</w:t>
      </w:r>
    </w:p>
    <w:p w14:paraId="168013A8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&lt;li&gt;</w:t>
      </w:r>
    </w:p>
    <w:p w14:paraId="4A7EDB4A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="###"&gt;&lt;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/admin.png" alt="" /&gt;&lt;/a&gt;</w:t>
      </w:r>
    </w:p>
    <w:p w14:paraId="7FAF75C1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&lt;/li&gt;</w:t>
      </w:r>
    </w:p>
    <w:p w14:paraId="09455F15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&lt;li&gt;</w:t>
      </w:r>
    </w:p>
    <w:p w14:paraId="455D66BF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="###"&gt;&lt;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/guide.png" alt="" /&gt;&lt;/a&gt;</w:t>
      </w:r>
    </w:p>
    <w:p w14:paraId="2B3B771E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&lt;/li&gt;</w:t>
      </w:r>
    </w:p>
    <w:p w14:paraId="2355898D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&lt;li&gt;</w:t>
      </w:r>
    </w:p>
    <w:p w14:paraId="238A9CEC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="###"&gt;&lt;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/expo.png" alt="" /&gt;&lt;/a&gt;</w:t>
      </w:r>
    </w:p>
    <w:p w14:paraId="17B2D424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&lt;/li&gt;</w:t>
      </w:r>
    </w:p>
    <w:p w14:paraId="42812AB7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&lt;li&gt;</w:t>
      </w:r>
    </w:p>
    <w:p w14:paraId="70508CD0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</w:r>
      <w:r>
        <w:tab/>
        <w:t xml:space="preserve">&lt;a </w:t>
      </w:r>
      <w:proofErr w:type="spellStart"/>
      <w:r>
        <w:t>href</w:t>
      </w:r>
      <w:proofErr w:type="spellEnd"/>
      <w:r>
        <w:t>="###"&gt;&lt;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img</w:t>
      </w:r>
      <w:proofErr w:type="spellEnd"/>
      <w:r>
        <w:t>/axam.png" alt="" /&gt;&lt;/a&gt;</w:t>
      </w:r>
    </w:p>
    <w:p w14:paraId="5D36FBB3" w14:textId="77777777" w:rsidR="00D826C3" w:rsidRDefault="00D826C3" w:rsidP="00D826C3">
      <w:pPr>
        <w:pStyle w:val="A7-H5"/>
      </w:pPr>
      <w:r>
        <w:tab/>
      </w:r>
      <w:r>
        <w:tab/>
      </w:r>
      <w:r>
        <w:tab/>
      </w:r>
      <w:r>
        <w:tab/>
        <w:t>&lt;/li&gt;</w:t>
      </w:r>
    </w:p>
    <w:p w14:paraId="2162F0D9" w14:textId="77777777" w:rsidR="00D826C3" w:rsidRDefault="00D826C3" w:rsidP="00D826C3">
      <w:pPr>
        <w:pStyle w:val="A7-H5"/>
      </w:pPr>
      <w:r>
        <w:tab/>
      </w:r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14:paraId="6BBE811B" w14:textId="77777777" w:rsidR="00D826C3" w:rsidRDefault="00D826C3" w:rsidP="00D826C3">
      <w:pPr>
        <w:pStyle w:val="A7-H5"/>
      </w:pPr>
      <w:r>
        <w:tab/>
      </w:r>
      <w:r>
        <w:tab/>
        <w:t>&lt;/div&gt;</w:t>
      </w:r>
    </w:p>
    <w:p w14:paraId="47C723A7" w14:textId="066BE591" w:rsidR="00D826C3" w:rsidRDefault="00D826C3" w:rsidP="00D826C3">
      <w:pPr>
        <w:pStyle w:val="A7-H5"/>
        <w:rPr>
          <w:rFonts w:hint="eastAsia"/>
        </w:rPr>
      </w:pPr>
      <w:r>
        <w:tab/>
        <w:t>&lt;/body&gt;</w:t>
      </w:r>
    </w:p>
    <w:p w14:paraId="663B3778" w14:textId="0BEDA8C8" w:rsidR="00342406" w:rsidRDefault="00D826C3" w:rsidP="00D826C3">
      <w:pPr>
        <w:pStyle w:val="A4-H5"/>
        <w:rPr>
          <w:rFonts w:hint="eastAsia"/>
        </w:rPr>
      </w:pPr>
      <w:r>
        <w:rPr>
          <w:rFonts w:hint="eastAsia"/>
        </w:rPr>
        <w:t>步骤三：完善</w:t>
      </w:r>
      <w:r>
        <w:rPr>
          <w:rFonts w:hint="eastAsia"/>
        </w:rPr>
        <w:t>CSS</w:t>
      </w:r>
      <w:r>
        <w:rPr>
          <w:rFonts w:hint="eastAsia"/>
        </w:rPr>
        <w:t>样式文件。</w:t>
      </w:r>
    </w:p>
    <w:p w14:paraId="089D9D43" w14:textId="77777777" w:rsidR="00D826C3" w:rsidRDefault="00D826C3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根据效果图，完善样式。主要是弹性布局的容器属性的使用。</w:t>
      </w:r>
    </w:p>
    <w:p w14:paraId="55AA939C" w14:textId="17BF4005" w:rsidR="00D826C3" w:rsidRDefault="00D826C3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主要是三个属性：</w:t>
      </w:r>
      <w:r>
        <w:rPr>
          <w:rFonts w:hint="eastAsia"/>
        </w:rPr>
        <w:t>flex-wrap</w:t>
      </w:r>
      <w:r>
        <w:rPr>
          <w:rFonts w:hint="eastAsia"/>
        </w:rPr>
        <w:t>、</w:t>
      </w:r>
      <w:r>
        <w:rPr>
          <w:rFonts w:hint="eastAsia"/>
        </w:rPr>
        <w:t>justify-content</w:t>
      </w:r>
      <w:r>
        <w:rPr>
          <w:rFonts w:hint="eastAsia"/>
        </w:rPr>
        <w:t>、</w:t>
      </w:r>
      <w:r>
        <w:rPr>
          <w:rFonts w:hint="eastAsia"/>
        </w:rPr>
        <w:t>align-content</w:t>
      </w:r>
    </w:p>
    <w:p w14:paraId="477476E9" w14:textId="3B22AC1C" w:rsidR="00D826C3" w:rsidRDefault="00D826C3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本案例的完整代码如下所示：</w:t>
      </w:r>
    </w:p>
    <w:p w14:paraId="22448EB0" w14:textId="1FDB50C5" w:rsidR="00D826C3" w:rsidRDefault="00D826C3" w:rsidP="00342406">
      <w:pPr>
        <w:pStyle w:val="A5-H5"/>
        <w:ind w:firstLine="420"/>
        <w:rPr>
          <w:rFonts w:hint="eastAsia"/>
        </w:rPr>
      </w:pPr>
      <w:r>
        <w:rPr>
          <w:rFonts w:hint="eastAsia"/>
        </w:rPr>
        <w:t>代码量较大，请参考：</w:t>
      </w:r>
      <w:r>
        <w:rPr>
          <w:rFonts w:hint="eastAsia"/>
        </w:rPr>
        <w:t>02_</w:t>
      </w:r>
      <w:r>
        <w:rPr>
          <w:rFonts w:hint="eastAsia"/>
        </w:rPr>
        <w:t>练习源码</w:t>
      </w:r>
      <w:r>
        <w:rPr>
          <w:rFonts w:hint="eastAsia"/>
        </w:rPr>
        <w:t>/02</w:t>
      </w:r>
      <w:r>
        <w:rPr>
          <w:rFonts w:hint="eastAsia"/>
        </w:rPr>
        <w:t>弹性盒模型实战练习</w:t>
      </w:r>
    </w:p>
    <w:p w14:paraId="08CBE484" w14:textId="77777777" w:rsidR="00342406" w:rsidRDefault="00342406" w:rsidP="00342406">
      <w:pPr>
        <w:pStyle w:val="A5-H5"/>
        <w:ind w:firstLine="420"/>
        <w:rPr>
          <w:rFonts w:hint="eastAsia"/>
        </w:rPr>
      </w:pPr>
    </w:p>
    <w:p w14:paraId="110A6157" w14:textId="77777777" w:rsidR="00342406" w:rsidRDefault="00342406" w:rsidP="00342406">
      <w:pPr>
        <w:pStyle w:val="A5-H5"/>
        <w:ind w:firstLine="420"/>
        <w:rPr>
          <w:rFonts w:hint="eastAsia"/>
        </w:rPr>
      </w:pPr>
    </w:p>
    <w:p w14:paraId="564501B9" w14:textId="77777777" w:rsidR="00342406" w:rsidRDefault="00342406" w:rsidP="00342406">
      <w:pPr>
        <w:pStyle w:val="A5-H5"/>
        <w:ind w:firstLine="420"/>
        <w:rPr>
          <w:rFonts w:hint="eastAsia"/>
        </w:rPr>
      </w:pPr>
    </w:p>
    <w:p w14:paraId="305FFC1C" w14:textId="77777777" w:rsidR="00342406" w:rsidRDefault="00342406" w:rsidP="00342406">
      <w:pPr>
        <w:pStyle w:val="A5-H5"/>
        <w:ind w:firstLine="420"/>
        <w:rPr>
          <w:rFonts w:hint="eastAsia"/>
        </w:rPr>
      </w:pPr>
    </w:p>
    <w:p w14:paraId="6D579935" w14:textId="77777777" w:rsidR="00342406" w:rsidRDefault="00342406" w:rsidP="00342406">
      <w:pPr>
        <w:pStyle w:val="A5-H5"/>
        <w:ind w:firstLine="420"/>
        <w:rPr>
          <w:rFonts w:hint="eastAsia"/>
        </w:rPr>
      </w:pPr>
    </w:p>
    <w:p w14:paraId="30E16883" w14:textId="77777777" w:rsidR="000F78A7" w:rsidRPr="001C684E" w:rsidRDefault="000F78A7" w:rsidP="00D826C3">
      <w:pPr>
        <w:pStyle w:val="A5-H5"/>
        <w:ind w:firstLineChars="0" w:firstLine="0"/>
        <w:rPr>
          <w:rFonts w:hint="eastAsia"/>
        </w:rPr>
      </w:pPr>
    </w:p>
    <w:p w14:paraId="527334D1" w14:textId="3BB6613F" w:rsidR="000F78A7" w:rsidRPr="001C684E" w:rsidRDefault="000F78A7" w:rsidP="00D826C3">
      <w:pPr>
        <w:pStyle w:val="A2-H5"/>
      </w:pPr>
      <w:r w:rsidRPr="001C684E">
        <w:rPr>
          <w:rFonts w:hint="eastAsia"/>
        </w:rPr>
        <w:lastRenderedPageBreak/>
        <w:t>弹性盒模型实战复杂版</w:t>
      </w:r>
    </w:p>
    <w:p w14:paraId="28BE1DDA" w14:textId="77777777" w:rsidR="000F78A7" w:rsidRPr="001C684E" w:rsidRDefault="000F78A7" w:rsidP="00D826C3">
      <w:pPr>
        <w:pStyle w:val="A6-H5"/>
      </w:pPr>
      <w:r w:rsidRPr="001C684E">
        <w:rPr>
          <w:rFonts w:hint="eastAsia"/>
        </w:rPr>
        <w:drawing>
          <wp:inline distT="0" distB="0" distL="0" distR="0" wp14:anchorId="63DCCDD2" wp14:editId="141730F6">
            <wp:extent cx="4735747" cy="2497217"/>
            <wp:effectExtent l="0" t="0" r="0" b="0"/>
            <wp:docPr id="6" name="图片 6" descr="../../../../../屏幕快照%202017-05-02%2015.0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屏幕快照%202017-05-02%2015.08.4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988" cy="250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0B90" w14:textId="1B1703E5" w:rsidR="000F78A7" w:rsidRDefault="00D826C3" w:rsidP="00D826C3">
      <w:pPr>
        <w:pStyle w:val="A3-H5"/>
        <w:rPr>
          <w:rFonts w:hint="eastAsia"/>
        </w:rPr>
      </w:pPr>
      <w:r>
        <w:rPr>
          <w:rFonts w:hint="eastAsia"/>
        </w:rPr>
        <w:t>参考答案：</w:t>
      </w:r>
    </w:p>
    <w:p w14:paraId="4805A1A5" w14:textId="2DB252A4" w:rsidR="00D826C3" w:rsidRDefault="00B80395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本案例使用弹性布局来实现，难点在于弹性布局的嵌套使用。</w:t>
      </w:r>
    </w:p>
    <w:p w14:paraId="4DDCE10B" w14:textId="0BBD7CE6" w:rsidR="00B80395" w:rsidRDefault="00B80395" w:rsidP="00B80395">
      <w:pPr>
        <w:pStyle w:val="A4-H5"/>
        <w:rPr>
          <w:rFonts w:hint="eastAsia"/>
        </w:rPr>
      </w:pPr>
      <w:r>
        <w:rPr>
          <w:rFonts w:hint="eastAsia"/>
        </w:rPr>
        <w:t>步骤一：新建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51BAAA9B" w14:textId="77777777" w:rsidR="00B80395" w:rsidRDefault="00B80395" w:rsidP="00B80395">
      <w:pPr>
        <w:pStyle w:val="A5-H5"/>
        <w:ind w:firstLine="420"/>
        <w:rPr>
          <w:rFonts w:hint="eastAsia"/>
        </w:rPr>
      </w:pPr>
      <w:r>
        <w:rPr>
          <w:rFonts w:hint="eastAsia"/>
        </w:rPr>
        <w:t>首先，创建</w:t>
      </w:r>
      <w:r>
        <w:rPr>
          <w:rFonts w:hint="eastAsia"/>
        </w:rPr>
        <w:t>web</w:t>
      </w:r>
      <w:r>
        <w:rPr>
          <w:rFonts w:hint="eastAsia"/>
        </w:rPr>
        <w:t>项目，项目名称按照一般规则自己掌握。</w:t>
      </w:r>
    </w:p>
    <w:p w14:paraId="012FD2C8" w14:textId="77777777" w:rsidR="00B80395" w:rsidRDefault="00B80395" w:rsidP="00B80395">
      <w:pPr>
        <w:pStyle w:val="A5-H5"/>
        <w:ind w:firstLine="420"/>
        <w:rPr>
          <w:rFonts w:hint="eastAsia"/>
        </w:rPr>
      </w:pPr>
      <w:r>
        <w:rPr>
          <w:rFonts w:hint="eastAsia"/>
        </w:rPr>
        <w:t>然后，创建外部</w:t>
      </w:r>
      <w:r>
        <w:rPr>
          <w:rFonts w:hint="eastAsia"/>
        </w:rPr>
        <w:t>CSS</w:t>
      </w:r>
      <w:r>
        <w:rPr>
          <w:rFonts w:hint="eastAsia"/>
        </w:rPr>
        <w:t>文件。</w:t>
      </w:r>
    </w:p>
    <w:p w14:paraId="22B5E74C" w14:textId="77777777" w:rsidR="00B80395" w:rsidRDefault="00B80395" w:rsidP="00B80395">
      <w:pPr>
        <w:pStyle w:val="A5-H5"/>
        <w:ind w:firstLine="420"/>
        <w:rPr>
          <w:rFonts w:hint="eastAsia"/>
        </w:rPr>
      </w:pPr>
      <w:r>
        <w:rPr>
          <w:rFonts w:hint="eastAsia"/>
        </w:rPr>
        <w:t>最后，将外部</w:t>
      </w:r>
      <w:r>
        <w:rPr>
          <w:rFonts w:hint="eastAsia"/>
        </w:rPr>
        <w:t>CSS</w:t>
      </w:r>
      <w:r>
        <w:rPr>
          <w:rFonts w:hint="eastAsia"/>
        </w:rPr>
        <w:t>文件引入对应的</w:t>
      </w:r>
      <w:r>
        <w:rPr>
          <w:rFonts w:hint="eastAsia"/>
        </w:rPr>
        <w:t>html</w:t>
      </w:r>
      <w:r>
        <w:rPr>
          <w:rFonts w:hint="eastAsia"/>
        </w:rPr>
        <w:t>文档中。</w:t>
      </w:r>
    </w:p>
    <w:p w14:paraId="5CFD3092" w14:textId="377721A2" w:rsidR="00D826C3" w:rsidRDefault="00B80395" w:rsidP="00B80395">
      <w:pPr>
        <w:pStyle w:val="A5-H5"/>
        <w:ind w:firstLine="420"/>
        <w:rPr>
          <w:rFonts w:hint="eastAsia"/>
        </w:rPr>
      </w:pPr>
      <w:r>
        <w:rPr>
          <w:rFonts w:hint="eastAsia"/>
        </w:rPr>
        <w:t>注意头部信息的完善，代码如下：</w:t>
      </w:r>
    </w:p>
    <w:p w14:paraId="660C6FE0" w14:textId="77777777" w:rsidR="00B80395" w:rsidRDefault="00B80395" w:rsidP="00B80395">
      <w:pPr>
        <w:pStyle w:val="A7-H5"/>
      </w:pPr>
      <w:r>
        <w:t>&lt;head&gt;</w:t>
      </w:r>
    </w:p>
    <w:p w14:paraId="062CC3EA" w14:textId="77777777" w:rsidR="00B80395" w:rsidRDefault="00B80395" w:rsidP="00B80395">
      <w:pPr>
        <w:pStyle w:val="A7-H5"/>
      </w:pPr>
      <w:r>
        <w:tab/>
      </w:r>
      <w:r>
        <w:tab/>
        <w:t>&lt;meta charset="UTF-8"&gt;</w:t>
      </w:r>
    </w:p>
    <w:p w14:paraId="7E648BD2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强制IE浏览器采用最新的edge引擎解析，chrome采用最新版本 --&gt;</w:t>
      </w:r>
    </w:p>
    <w:p w14:paraId="7254F0BF" w14:textId="77777777" w:rsidR="00B80395" w:rsidRDefault="00B80395" w:rsidP="00B80395">
      <w:pPr>
        <w:pStyle w:val="A7-H5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="X-UA-Compatible" content="IE=</w:t>
      </w:r>
      <w:proofErr w:type="spellStart"/>
      <w:proofErr w:type="gramStart"/>
      <w:r>
        <w:t>edge,chrome</w:t>
      </w:r>
      <w:proofErr w:type="spellEnd"/>
      <w:proofErr w:type="gramEnd"/>
      <w:r>
        <w:t>=1"&gt;</w:t>
      </w:r>
    </w:p>
    <w:p w14:paraId="3FA4BA29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双模式浏览器优先使用 </w:t>
      </w:r>
      <w:proofErr w:type="spellStart"/>
      <w:r>
        <w:t>webkit</w:t>
      </w:r>
      <w:proofErr w:type="spellEnd"/>
      <w:r>
        <w:t xml:space="preserve"> --&gt;</w:t>
      </w:r>
    </w:p>
    <w:p w14:paraId="2D868A97" w14:textId="77777777" w:rsidR="00B80395" w:rsidRDefault="00B80395" w:rsidP="00B80395">
      <w:pPr>
        <w:pStyle w:val="A7-H5"/>
      </w:pPr>
      <w:r>
        <w:tab/>
      </w:r>
      <w:r>
        <w:tab/>
        <w:t>&lt;meta name="renderer" content="</w:t>
      </w:r>
      <w:proofErr w:type="spellStart"/>
      <w:r>
        <w:t>webkit</w:t>
      </w:r>
      <w:proofErr w:type="spellEnd"/>
      <w:r>
        <w:t>"&gt;</w:t>
      </w:r>
    </w:p>
    <w:p w14:paraId="1D7F9893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移动端视窗设置 --&gt;</w:t>
      </w:r>
    </w:p>
    <w:p w14:paraId="430D1173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&lt;meta name="viewport" content="width=device-width, initial-scale=1.0, user-scalable=no"/&gt; --&gt;</w:t>
      </w:r>
    </w:p>
    <w:p w14:paraId="67633EA5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title 标题 --&gt;</w:t>
      </w:r>
    </w:p>
    <w:p w14:paraId="65671FEC" w14:textId="77777777" w:rsidR="00B80395" w:rsidRDefault="00B80395" w:rsidP="00B80395">
      <w:pPr>
        <w:pStyle w:val="A7-H5"/>
      </w:pPr>
      <w:r>
        <w:tab/>
      </w:r>
      <w:r>
        <w:tab/>
        <w:t>&lt;title&gt;弹性布局复杂练习&lt;/title&gt;</w:t>
      </w:r>
    </w:p>
    <w:p w14:paraId="404094B9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描述 --&gt;</w:t>
      </w:r>
    </w:p>
    <w:p w14:paraId="08965DF1" w14:textId="77777777" w:rsidR="00B80395" w:rsidRDefault="00B80395" w:rsidP="00B80395">
      <w:pPr>
        <w:pStyle w:val="A7-H5"/>
      </w:pPr>
      <w:r>
        <w:tab/>
      </w:r>
      <w:r>
        <w:tab/>
        <w:t>&lt;meta name="description" content="你的描述内容，一段完整的描述，150字以内"&gt;</w:t>
      </w:r>
    </w:p>
    <w:p w14:paraId="0B9EAD23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关键字 --&gt;</w:t>
      </w:r>
    </w:p>
    <w:p w14:paraId="6164CF3C" w14:textId="77777777" w:rsidR="00B80395" w:rsidRDefault="00B80395" w:rsidP="00B80395">
      <w:pPr>
        <w:pStyle w:val="A7-H5"/>
      </w:pPr>
      <w:r>
        <w:tab/>
      </w:r>
      <w:r>
        <w:tab/>
        <w:t>&lt;meta name="keywords" content="多个关键词用英文,号分割"&gt;</w:t>
      </w:r>
    </w:p>
    <w:p w14:paraId="736F217C" w14:textId="77777777" w:rsidR="00B80395" w:rsidRDefault="00B80395" w:rsidP="00B80395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/reset.css"/&gt;</w:t>
      </w:r>
    </w:p>
    <w:p w14:paraId="09649972" w14:textId="77777777" w:rsidR="00B80395" w:rsidRDefault="00B80395" w:rsidP="00B80395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/index.css"/&gt;</w:t>
      </w:r>
    </w:p>
    <w:p w14:paraId="783D3CB5" w14:textId="735F6694" w:rsidR="00D826C3" w:rsidRDefault="00B80395" w:rsidP="00B80395">
      <w:pPr>
        <w:pStyle w:val="A7-H5"/>
        <w:rPr>
          <w:rFonts w:hint="eastAsia"/>
        </w:rPr>
      </w:pPr>
      <w:r>
        <w:tab/>
        <w:t>&lt;/head&gt;</w:t>
      </w:r>
    </w:p>
    <w:p w14:paraId="604EECA1" w14:textId="51F3CC57" w:rsidR="00D826C3" w:rsidRDefault="00B80395" w:rsidP="00B80395">
      <w:pPr>
        <w:pStyle w:val="A4-H5"/>
        <w:rPr>
          <w:rFonts w:hint="eastAsia"/>
        </w:rPr>
      </w:pPr>
      <w:r>
        <w:rPr>
          <w:rFonts w:hint="eastAsia"/>
        </w:rPr>
        <w:lastRenderedPageBreak/>
        <w:t>第二步：</w:t>
      </w:r>
      <w:r>
        <w:rPr>
          <w:rFonts w:hint="eastAsia"/>
        </w:rPr>
        <w:t>html</w:t>
      </w:r>
      <w:r>
        <w:rPr>
          <w:rFonts w:hint="eastAsia"/>
        </w:rPr>
        <w:t>文档中完善页面所需元素</w:t>
      </w:r>
    </w:p>
    <w:p w14:paraId="4ED8C683" w14:textId="07731857" w:rsidR="00D826C3" w:rsidRDefault="00B47B1B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一</w:t>
      </w:r>
      <w:r w:rsidR="00B80395">
        <w:rPr>
          <w:rFonts w:hint="eastAsia"/>
        </w:rPr>
        <w:t>，该界面采取一个父元素包含左右两个子元素的布局方式。</w:t>
      </w:r>
    </w:p>
    <w:p w14:paraId="1C3C60EF" w14:textId="77777777" w:rsidR="00B80395" w:rsidRDefault="00B80395" w:rsidP="00B80395">
      <w:pPr>
        <w:pStyle w:val="A7-H5"/>
      </w:pPr>
      <w:r>
        <w:t>&lt;body&gt;</w:t>
      </w:r>
    </w:p>
    <w:p w14:paraId="535F6EF0" w14:textId="77777777" w:rsidR="00B80395" w:rsidRDefault="00B80395" w:rsidP="00B80395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>内容部分--&gt;</w:t>
      </w:r>
    </w:p>
    <w:p w14:paraId="0F2FDD49" w14:textId="77777777" w:rsidR="00B80395" w:rsidRDefault="00B80395" w:rsidP="00B80395">
      <w:pPr>
        <w:pStyle w:val="A7-H5"/>
      </w:pPr>
      <w:r>
        <w:tab/>
      </w:r>
      <w:r>
        <w:tab/>
        <w:t>&lt;div class="content"&gt;</w:t>
      </w:r>
    </w:p>
    <w:p w14:paraId="3A48E2CE" w14:textId="77777777" w:rsidR="00B80395" w:rsidRDefault="00B80395" w:rsidP="00B80395">
      <w:pPr>
        <w:pStyle w:val="A7-H5"/>
      </w:pP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左边开始--&gt;</w:t>
      </w:r>
    </w:p>
    <w:p w14:paraId="6A6F58DA" w14:textId="563A00FF" w:rsidR="00B80395" w:rsidRDefault="00B80395" w:rsidP="00B80395">
      <w:pPr>
        <w:pStyle w:val="A7-H5"/>
      </w:pPr>
      <w:r>
        <w:tab/>
      </w:r>
      <w:r>
        <w:tab/>
      </w:r>
      <w:r>
        <w:tab/>
        <w:t>&lt;</w:t>
      </w:r>
      <w:proofErr w:type="spellStart"/>
      <w:r>
        <w:t>ul</w:t>
      </w:r>
      <w:proofErr w:type="spellEnd"/>
      <w:r>
        <w:t xml:space="preserve"> class="</w:t>
      </w:r>
      <w:proofErr w:type="spellStart"/>
      <w:r>
        <w:t>content_left_list</w:t>
      </w:r>
      <w:proofErr w:type="spellEnd"/>
      <w:r>
        <w:t>"&gt;&lt;/</w:t>
      </w:r>
      <w:proofErr w:type="spellStart"/>
      <w:r>
        <w:t>ul</w:t>
      </w:r>
      <w:proofErr w:type="spellEnd"/>
      <w:r>
        <w:t>&gt;</w:t>
      </w:r>
    </w:p>
    <w:p w14:paraId="4CB0A38C" w14:textId="77777777" w:rsidR="00B80395" w:rsidRDefault="00B80395" w:rsidP="00B80395">
      <w:pPr>
        <w:pStyle w:val="A7-H5"/>
      </w:pP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左边结束--&gt;</w:t>
      </w:r>
    </w:p>
    <w:p w14:paraId="2F7F1178" w14:textId="77777777" w:rsidR="00B80395" w:rsidRDefault="00B80395" w:rsidP="00B80395">
      <w:pPr>
        <w:pStyle w:val="A7-H5"/>
      </w:pPr>
      <w:r>
        <w:tab/>
      </w:r>
      <w:r>
        <w:tab/>
      </w:r>
      <w:r>
        <w:tab/>
      </w:r>
    </w:p>
    <w:p w14:paraId="38CDF9BE" w14:textId="77777777" w:rsidR="00B80395" w:rsidRDefault="00B80395" w:rsidP="00B80395">
      <w:pPr>
        <w:pStyle w:val="A7-H5"/>
      </w:pP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右边开始--&gt;</w:t>
      </w:r>
    </w:p>
    <w:p w14:paraId="7B8D26A7" w14:textId="164A5271" w:rsidR="00B80395" w:rsidRDefault="00B80395" w:rsidP="00B80395">
      <w:pPr>
        <w:pStyle w:val="A7-H5"/>
      </w:pPr>
      <w:r>
        <w:tab/>
      </w:r>
      <w:r>
        <w:tab/>
      </w:r>
      <w:r>
        <w:tab/>
      </w:r>
      <w:r>
        <w:t>&lt;</w:t>
      </w:r>
      <w:proofErr w:type="spellStart"/>
      <w:r>
        <w:t>ul</w:t>
      </w:r>
      <w:proofErr w:type="spellEnd"/>
      <w:r>
        <w:t xml:space="preserve"> class="</w:t>
      </w:r>
      <w:proofErr w:type="spellStart"/>
      <w:r>
        <w:t>content_right_list</w:t>
      </w:r>
      <w:proofErr w:type="spellEnd"/>
      <w:r>
        <w:t>"&gt;&lt;/</w:t>
      </w:r>
      <w:proofErr w:type="spellStart"/>
      <w:r>
        <w:t>ul</w:t>
      </w:r>
      <w:proofErr w:type="spellEnd"/>
      <w:r>
        <w:t>&gt;</w:t>
      </w:r>
    </w:p>
    <w:p w14:paraId="7110D325" w14:textId="77777777" w:rsidR="00B80395" w:rsidRDefault="00B80395" w:rsidP="00B80395">
      <w:pPr>
        <w:pStyle w:val="A7-H5"/>
      </w:pP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右边结束--&gt;</w:t>
      </w:r>
    </w:p>
    <w:p w14:paraId="2D8123A9" w14:textId="77777777" w:rsidR="00B80395" w:rsidRDefault="00B80395" w:rsidP="00B80395">
      <w:pPr>
        <w:pStyle w:val="A7-H5"/>
      </w:pPr>
      <w:r>
        <w:tab/>
      </w:r>
      <w:r>
        <w:tab/>
        <w:t>&lt;/div&gt;</w:t>
      </w:r>
    </w:p>
    <w:p w14:paraId="6D446A40" w14:textId="4E41CF8E" w:rsidR="00D826C3" w:rsidRDefault="00B80395" w:rsidP="00B80395">
      <w:pPr>
        <w:pStyle w:val="A7-H5"/>
        <w:rPr>
          <w:rFonts w:hint="eastAsia"/>
        </w:rPr>
      </w:pPr>
      <w:r>
        <w:tab/>
        <w:t>&lt;/body&gt;</w:t>
      </w:r>
    </w:p>
    <w:p w14:paraId="74AD1135" w14:textId="01D57970" w:rsidR="00D826C3" w:rsidRDefault="00B47B1B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二</w:t>
      </w:r>
      <w:r w:rsidR="00B80395">
        <w:rPr>
          <w:rFonts w:hint="eastAsia"/>
        </w:rPr>
        <w:t>，左右两部分先使用色块，实现整体的布局。</w:t>
      </w:r>
      <w:r>
        <w:rPr>
          <w:rFonts w:hint="eastAsia"/>
        </w:rPr>
        <w:t>使用弹性布局实现下图效果。</w:t>
      </w:r>
    </w:p>
    <w:p w14:paraId="70A65505" w14:textId="149366F7" w:rsidR="00B80395" w:rsidRDefault="00B47B1B" w:rsidP="00B47B1B">
      <w:pPr>
        <w:pStyle w:val="A6-H5"/>
        <w:rPr>
          <w:rFonts w:hint="eastAsia"/>
        </w:rPr>
      </w:pPr>
      <w:r w:rsidRPr="00B47B1B">
        <w:drawing>
          <wp:inline distT="0" distB="0" distL="0" distR="0" wp14:anchorId="75E1D071" wp14:editId="5ED0F1D0">
            <wp:extent cx="4016154" cy="2502239"/>
            <wp:effectExtent l="0" t="0" r="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0621" cy="25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171D" w14:textId="61FCF94B" w:rsidR="00D826C3" w:rsidRDefault="00B47B1B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三，分别完善左右两部分的内部元素。</w:t>
      </w:r>
    </w:p>
    <w:p w14:paraId="571E2CA6" w14:textId="28589BF7" w:rsidR="00B47B1B" w:rsidRDefault="00B47B1B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左边部分、右边部分又都是弹性布局方式实现效果。</w:t>
      </w:r>
    </w:p>
    <w:p w14:paraId="1CD58CED" w14:textId="112F8194" w:rsidR="00D826C3" w:rsidRDefault="00B47B1B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本案例完整代码如下所示：</w:t>
      </w:r>
    </w:p>
    <w:p w14:paraId="17AADEBC" w14:textId="3AD0EFE0" w:rsidR="00B47B1B" w:rsidRDefault="00B47B1B" w:rsidP="00D826C3">
      <w:pPr>
        <w:pStyle w:val="A5-H5"/>
        <w:ind w:firstLine="420"/>
        <w:rPr>
          <w:rFonts w:hint="eastAsia"/>
        </w:rPr>
      </w:pPr>
      <w:r>
        <w:rPr>
          <w:rFonts w:hint="eastAsia"/>
        </w:rPr>
        <w:t>代码量大，请参考：</w:t>
      </w:r>
      <w:r>
        <w:rPr>
          <w:rFonts w:hint="eastAsia"/>
        </w:rPr>
        <w:t>02_</w:t>
      </w:r>
      <w:r>
        <w:rPr>
          <w:rFonts w:hint="eastAsia"/>
        </w:rPr>
        <w:t>练习源码</w:t>
      </w:r>
      <w:r>
        <w:rPr>
          <w:rFonts w:hint="eastAsia"/>
        </w:rPr>
        <w:t>/03</w:t>
      </w:r>
      <w:r>
        <w:rPr>
          <w:rFonts w:hint="eastAsia"/>
        </w:rPr>
        <w:t>弹性盒模型实战复杂版</w:t>
      </w:r>
    </w:p>
    <w:p w14:paraId="478C2E53" w14:textId="77777777" w:rsidR="00D826C3" w:rsidRDefault="00D826C3" w:rsidP="00D826C3">
      <w:pPr>
        <w:pStyle w:val="A5-H5"/>
        <w:ind w:firstLine="420"/>
        <w:rPr>
          <w:rFonts w:hint="eastAsia"/>
        </w:rPr>
      </w:pPr>
    </w:p>
    <w:p w14:paraId="67D9F1E7" w14:textId="77777777" w:rsidR="00D826C3" w:rsidRDefault="00D826C3" w:rsidP="00D826C3">
      <w:pPr>
        <w:pStyle w:val="A5-H5"/>
        <w:ind w:firstLine="420"/>
        <w:rPr>
          <w:rFonts w:hint="eastAsia"/>
        </w:rPr>
      </w:pPr>
    </w:p>
    <w:p w14:paraId="2F221D43" w14:textId="77777777" w:rsidR="00D826C3" w:rsidRDefault="00D826C3" w:rsidP="00D826C3">
      <w:pPr>
        <w:pStyle w:val="A5-H5"/>
        <w:ind w:firstLine="420"/>
        <w:rPr>
          <w:rFonts w:hint="eastAsia"/>
        </w:rPr>
      </w:pPr>
    </w:p>
    <w:p w14:paraId="4AC94DDC" w14:textId="77777777" w:rsidR="00D826C3" w:rsidRDefault="00D826C3" w:rsidP="00D826C3">
      <w:pPr>
        <w:pStyle w:val="A5-H5"/>
        <w:ind w:firstLine="420"/>
        <w:rPr>
          <w:rFonts w:hint="eastAsia"/>
        </w:rPr>
      </w:pPr>
    </w:p>
    <w:p w14:paraId="27BCC571" w14:textId="77777777" w:rsidR="00D826C3" w:rsidRDefault="00D826C3" w:rsidP="00D826C3">
      <w:pPr>
        <w:pStyle w:val="A5-H5"/>
        <w:ind w:firstLine="420"/>
        <w:rPr>
          <w:rFonts w:hint="eastAsia"/>
        </w:rPr>
      </w:pPr>
    </w:p>
    <w:p w14:paraId="7C8F48C7" w14:textId="77777777" w:rsidR="00B47B1B" w:rsidRDefault="00B47B1B" w:rsidP="000F78A7">
      <w:pPr>
        <w:rPr>
          <w:rFonts w:ascii="Consolas" w:eastAsia="微软雅黑" w:hAnsi="Consolas" w:hint="eastAsia"/>
          <w:sz w:val="21"/>
          <w:szCs w:val="21"/>
        </w:rPr>
      </w:pPr>
    </w:p>
    <w:p w14:paraId="5B5F7B63" w14:textId="1FE7E36B" w:rsidR="000F78A7" w:rsidRPr="001C684E" w:rsidRDefault="000F78A7" w:rsidP="00B47B1B">
      <w:pPr>
        <w:pStyle w:val="A2-H5"/>
      </w:pPr>
      <w:r w:rsidRPr="001C684E">
        <w:rPr>
          <w:rFonts w:hint="eastAsia"/>
        </w:rPr>
        <w:lastRenderedPageBreak/>
        <w:t>响应式布局简单练习</w:t>
      </w:r>
    </w:p>
    <w:p w14:paraId="134DDBBE" w14:textId="7AB00486" w:rsidR="000F78A7" w:rsidRDefault="00B47B1B" w:rsidP="00B47B1B">
      <w:pPr>
        <w:pStyle w:val="A5-H5"/>
        <w:ind w:left="840" w:firstLine="420"/>
        <w:rPr>
          <w:rFonts w:hint="eastAsia"/>
        </w:rPr>
      </w:pPr>
      <w:r w:rsidRPr="00B47B1B">
        <w:drawing>
          <wp:inline distT="0" distB="0" distL="0" distR="0" wp14:anchorId="4DAA71CE" wp14:editId="0B764E83">
            <wp:extent cx="3495344" cy="2177751"/>
            <wp:effectExtent l="0" t="0" r="1016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029" cy="218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7DCC" w14:textId="17F91BCA" w:rsidR="00B47B1B" w:rsidRDefault="00B47B1B" w:rsidP="00B47B1B">
      <w:pPr>
        <w:pStyle w:val="A5-H5"/>
        <w:ind w:left="840" w:firstLine="420"/>
        <w:rPr>
          <w:rFonts w:hint="eastAsia"/>
        </w:rPr>
      </w:pPr>
      <w:r w:rsidRPr="00B47B1B">
        <w:drawing>
          <wp:inline distT="0" distB="0" distL="0" distR="0" wp14:anchorId="4AABE23C" wp14:editId="04CADC68">
            <wp:extent cx="2927819" cy="2277115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9570" cy="22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3796" w14:textId="39A7D113" w:rsidR="00B47B1B" w:rsidRPr="001C684E" w:rsidRDefault="00B47B1B" w:rsidP="00B47B1B">
      <w:pPr>
        <w:pStyle w:val="A5-H5"/>
        <w:ind w:left="840" w:firstLine="420"/>
        <w:rPr>
          <w:rFonts w:hint="eastAsia"/>
        </w:rPr>
      </w:pPr>
      <w:r w:rsidRPr="00B47B1B">
        <w:drawing>
          <wp:inline distT="0" distB="0" distL="0" distR="0" wp14:anchorId="760C8E0E" wp14:editId="0DC35122">
            <wp:extent cx="1883217" cy="2455031"/>
            <wp:effectExtent l="0" t="0" r="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1759" cy="24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739B" w14:textId="058C14D1" w:rsidR="002038FE" w:rsidRDefault="002038FE" w:rsidP="002038FE">
      <w:pPr>
        <w:pStyle w:val="A3-H5"/>
        <w:rPr>
          <w:rFonts w:hint="eastAsia"/>
        </w:rPr>
      </w:pPr>
      <w:r>
        <w:rPr>
          <w:rFonts w:hint="eastAsia"/>
        </w:rPr>
        <w:t>参考答案</w:t>
      </w:r>
    </w:p>
    <w:p w14:paraId="769CCDF5" w14:textId="55204BF0" w:rsidR="002038FE" w:rsidRDefault="002038FE" w:rsidP="002038FE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本案例要求实现响应式布局，当页面宽度小于</w:t>
      </w:r>
      <w:r>
        <w:rPr>
          <w:rFonts w:hint="eastAsia"/>
        </w:rPr>
        <w:t>600px</w:t>
      </w:r>
      <w:r>
        <w:rPr>
          <w:rFonts w:hint="eastAsia"/>
        </w:rPr>
        <w:t>时，</w:t>
      </w:r>
      <w:r>
        <w:rPr>
          <w:rFonts w:hint="eastAsia"/>
        </w:rPr>
        <w:t>body</w:t>
      </w:r>
      <w:r>
        <w:rPr>
          <w:rFonts w:hint="eastAsia"/>
        </w:rPr>
        <w:t>背景颜色显示为红色；</w:t>
      </w:r>
      <w:r>
        <w:rPr>
          <w:rFonts w:hint="eastAsia"/>
        </w:rPr>
        <w:lastRenderedPageBreak/>
        <w:t>当页面宽度大于</w:t>
      </w:r>
      <w:r>
        <w:rPr>
          <w:rFonts w:hint="eastAsia"/>
        </w:rPr>
        <w:t>600px</w:t>
      </w:r>
      <w:r>
        <w:rPr>
          <w:rFonts w:hint="eastAsia"/>
        </w:rPr>
        <w:t>小于</w:t>
      </w:r>
      <w:r>
        <w:rPr>
          <w:rFonts w:hint="eastAsia"/>
        </w:rPr>
        <w:t>100px</w:t>
      </w:r>
      <w:r>
        <w:rPr>
          <w:rFonts w:hint="eastAsia"/>
        </w:rPr>
        <w:t>时，</w:t>
      </w:r>
      <w:r>
        <w:rPr>
          <w:rFonts w:hint="eastAsia"/>
        </w:rPr>
        <w:t>body</w:t>
      </w:r>
      <w:r>
        <w:rPr>
          <w:rFonts w:hint="eastAsia"/>
        </w:rPr>
        <w:t>背景颜色显示为粉色；当页面宽度大于</w:t>
      </w:r>
      <w:r>
        <w:rPr>
          <w:rFonts w:hint="eastAsia"/>
        </w:rPr>
        <w:t>1000px</w:t>
      </w:r>
      <w:r>
        <w:rPr>
          <w:rFonts w:hint="eastAsia"/>
        </w:rPr>
        <w:t>时，</w:t>
      </w:r>
      <w:r>
        <w:rPr>
          <w:rFonts w:hint="eastAsia"/>
        </w:rPr>
        <w:t>body</w:t>
      </w:r>
      <w:r>
        <w:rPr>
          <w:rFonts w:hint="eastAsia"/>
        </w:rPr>
        <w:t>背景颜色显示为黄色。</w:t>
      </w:r>
    </w:p>
    <w:p w14:paraId="3581F1A6" w14:textId="01752DC2" w:rsidR="002038FE" w:rsidRDefault="002038FE" w:rsidP="002038FE">
      <w:pPr>
        <w:pStyle w:val="A5-H5"/>
        <w:ind w:firstLine="420"/>
        <w:rPr>
          <w:rFonts w:hint="eastAsia"/>
        </w:rPr>
      </w:pPr>
      <w:r>
        <w:rPr>
          <w:rFonts w:hint="eastAsia"/>
        </w:rPr>
        <w:t>外部样式表实现示例如下：</w:t>
      </w:r>
    </w:p>
    <w:p w14:paraId="7896293C" w14:textId="7F994891" w:rsidR="002038FE" w:rsidRDefault="002038FE" w:rsidP="002038FE">
      <w:pPr>
        <w:pStyle w:val="A4-H5"/>
        <w:rPr>
          <w:rFonts w:hint="eastAsia"/>
        </w:rPr>
      </w:pPr>
      <w:r>
        <w:rPr>
          <w:rFonts w:hint="eastAsia"/>
        </w:rPr>
        <w:t>步骤一：新建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7D97BA88" w14:textId="77777777" w:rsidR="0011235B" w:rsidRDefault="0011235B" w:rsidP="0011235B">
      <w:pPr>
        <w:pStyle w:val="A5-H5"/>
        <w:ind w:firstLine="420"/>
        <w:rPr>
          <w:rFonts w:hint="eastAsia"/>
        </w:rPr>
      </w:pPr>
      <w:r>
        <w:rPr>
          <w:rFonts w:hint="eastAsia"/>
        </w:rPr>
        <w:t>首先，创建</w:t>
      </w:r>
      <w:r>
        <w:rPr>
          <w:rFonts w:hint="eastAsia"/>
        </w:rPr>
        <w:t>web</w:t>
      </w:r>
      <w:r>
        <w:rPr>
          <w:rFonts w:hint="eastAsia"/>
        </w:rPr>
        <w:t>项目，项目名称按照一般规则自己掌握。</w:t>
      </w:r>
    </w:p>
    <w:p w14:paraId="40DBEB11" w14:textId="77777777" w:rsidR="0011235B" w:rsidRDefault="0011235B" w:rsidP="0011235B">
      <w:pPr>
        <w:pStyle w:val="A5-H5"/>
        <w:ind w:firstLine="420"/>
        <w:rPr>
          <w:rFonts w:hint="eastAsia"/>
        </w:rPr>
      </w:pPr>
      <w:r>
        <w:rPr>
          <w:rFonts w:hint="eastAsia"/>
        </w:rPr>
        <w:t>然后，创建外部</w:t>
      </w:r>
      <w:r>
        <w:rPr>
          <w:rFonts w:hint="eastAsia"/>
        </w:rPr>
        <w:t>CSS</w:t>
      </w:r>
      <w:r>
        <w:rPr>
          <w:rFonts w:hint="eastAsia"/>
        </w:rPr>
        <w:t>文件。</w:t>
      </w:r>
    </w:p>
    <w:p w14:paraId="4FD5C829" w14:textId="77777777" w:rsidR="0011235B" w:rsidRDefault="0011235B" w:rsidP="0011235B">
      <w:pPr>
        <w:pStyle w:val="A5-H5"/>
        <w:ind w:firstLine="420"/>
        <w:rPr>
          <w:rFonts w:hint="eastAsia"/>
        </w:rPr>
      </w:pPr>
      <w:r>
        <w:rPr>
          <w:rFonts w:hint="eastAsia"/>
        </w:rPr>
        <w:t>最后，将外部</w:t>
      </w:r>
      <w:r>
        <w:rPr>
          <w:rFonts w:hint="eastAsia"/>
        </w:rPr>
        <w:t>CSS</w:t>
      </w:r>
      <w:r>
        <w:rPr>
          <w:rFonts w:hint="eastAsia"/>
        </w:rPr>
        <w:t>文件引入对应的</w:t>
      </w:r>
      <w:r>
        <w:rPr>
          <w:rFonts w:hint="eastAsia"/>
        </w:rPr>
        <w:t>html</w:t>
      </w:r>
      <w:r>
        <w:rPr>
          <w:rFonts w:hint="eastAsia"/>
        </w:rPr>
        <w:t>文档中。</w:t>
      </w:r>
    </w:p>
    <w:p w14:paraId="3681D491" w14:textId="576CB6B1" w:rsidR="002038FE" w:rsidRDefault="0011235B" w:rsidP="0011235B">
      <w:pPr>
        <w:pStyle w:val="A5-H5"/>
        <w:ind w:firstLine="420"/>
        <w:rPr>
          <w:rFonts w:hint="eastAsia"/>
        </w:rPr>
      </w:pPr>
      <w:r>
        <w:rPr>
          <w:rFonts w:hint="eastAsia"/>
        </w:rPr>
        <w:t>注意头部信息的完善，代码如下：</w:t>
      </w:r>
    </w:p>
    <w:p w14:paraId="797662A1" w14:textId="77777777" w:rsidR="0011235B" w:rsidRDefault="0011235B" w:rsidP="0011235B">
      <w:pPr>
        <w:pStyle w:val="A7-H5"/>
      </w:pPr>
      <w:r>
        <w:t>&lt;head&gt;</w:t>
      </w:r>
    </w:p>
    <w:p w14:paraId="4DB2A735" w14:textId="77777777" w:rsidR="0011235B" w:rsidRDefault="0011235B" w:rsidP="0011235B">
      <w:pPr>
        <w:pStyle w:val="A7-H5"/>
      </w:pPr>
      <w:r>
        <w:tab/>
      </w:r>
      <w:r>
        <w:tab/>
        <w:t>&lt;meta charset="UTF-8"&gt;</w:t>
      </w:r>
    </w:p>
    <w:p w14:paraId="59C58BAC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强制IE浏览器采用最新的edge引擎解析，chrome采用最新版本 --&gt;</w:t>
      </w:r>
    </w:p>
    <w:p w14:paraId="0A8C2326" w14:textId="77777777" w:rsidR="0011235B" w:rsidRDefault="0011235B" w:rsidP="0011235B">
      <w:pPr>
        <w:pStyle w:val="A7-H5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="X-UA-Compatible" content="IE=</w:t>
      </w:r>
      <w:proofErr w:type="spellStart"/>
      <w:proofErr w:type="gramStart"/>
      <w:r>
        <w:t>edge,chrome</w:t>
      </w:r>
      <w:proofErr w:type="spellEnd"/>
      <w:proofErr w:type="gramEnd"/>
      <w:r>
        <w:t>=1"&gt;</w:t>
      </w:r>
    </w:p>
    <w:p w14:paraId="3D2D1E3B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双模式浏览器优先使用 </w:t>
      </w:r>
      <w:proofErr w:type="spellStart"/>
      <w:r>
        <w:t>webkit</w:t>
      </w:r>
      <w:proofErr w:type="spellEnd"/>
      <w:r>
        <w:t xml:space="preserve"> --&gt;</w:t>
      </w:r>
    </w:p>
    <w:p w14:paraId="06ED8478" w14:textId="77777777" w:rsidR="0011235B" w:rsidRDefault="0011235B" w:rsidP="0011235B">
      <w:pPr>
        <w:pStyle w:val="A7-H5"/>
      </w:pPr>
      <w:r>
        <w:tab/>
      </w:r>
      <w:r>
        <w:tab/>
        <w:t>&lt;meta name="renderer" content="</w:t>
      </w:r>
      <w:proofErr w:type="spellStart"/>
      <w:r>
        <w:t>webkit</w:t>
      </w:r>
      <w:proofErr w:type="spellEnd"/>
      <w:r>
        <w:t>"&gt;</w:t>
      </w:r>
    </w:p>
    <w:p w14:paraId="60FFAA90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移动端视窗设置 --&gt;</w:t>
      </w:r>
    </w:p>
    <w:p w14:paraId="4B3F2E47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&lt;meta name="viewport" content="width=device-width, initial-scale=1.0, user-scalable=no"/&gt; --&gt;</w:t>
      </w:r>
    </w:p>
    <w:p w14:paraId="51DF3D12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title 标题 --&gt;</w:t>
      </w:r>
    </w:p>
    <w:p w14:paraId="7C36CF3A" w14:textId="77777777" w:rsidR="0011235B" w:rsidRDefault="0011235B" w:rsidP="0011235B">
      <w:pPr>
        <w:pStyle w:val="A7-H5"/>
      </w:pPr>
      <w:r>
        <w:tab/>
      </w:r>
      <w:r>
        <w:tab/>
        <w:t>&lt;title&gt;响应式布局&lt;/title&gt;</w:t>
      </w:r>
    </w:p>
    <w:p w14:paraId="5DB8CF4B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描述 --&gt;</w:t>
      </w:r>
    </w:p>
    <w:p w14:paraId="15F54764" w14:textId="77777777" w:rsidR="0011235B" w:rsidRDefault="0011235B" w:rsidP="0011235B">
      <w:pPr>
        <w:pStyle w:val="A7-H5"/>
      </w:pPr>
      <w:r>
        <w:tab/>
      </w:r>
      <w:r>
        <w:tab/>
        <w:t>&lt;meta name="description" content="你的描述内容，一段完整的描述，150字以内"&gt;</w:t>
      </w:r>
    </w:p>
    <w:p w14:paraId="7DC08451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关键字 --&gt;</w:t>
      </w:r>
    </w:p>
    <w:p w14:paraId="5DA11215" w14:textId="77777777" w:rsidR="0011235B" w:rsidRDefault="0011235B" w:rsidP="0011235B">
      <w:pPr>
        <w:pStyle w:val="A7-H5"/>
      </w:pPr>
      <w:r>
        <w:tab/>
      </w:r>
      <w:r>
        <w:tab/>
        <w:t>&lt;meta name="keywords" content="多个关键词用英文,号分割"&gt;</w:t>
      </w:r>
    </w:p>
    <w:p w14:paraId="073F96CF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不超过 600px --&gt;</w:t>
      </w:r>
    </w:p>
    <w:p w14:paraId="2D893B3F" w14:textId="77777777" w:rsidR="0011235B" w:rsidRDefault="0011235B" w:rsidP="0011235B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/base01.css" media="screen and (max-width:600px)"&gt;</w:t>
      </w:r>
    </w:p>
    <w:p w14:paraId="04B2B4A2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超过 1000px --&gt;</w:t>
      </w:r>
    </w:p>
    <w:p w14:paraId="56C86F09" w14:textId="77777777" w:rsidR="0011235B" w:rsidRDefault="0011235B" w:rsidP="0011235B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/base03.css" media="screen and (min-width:1000px)"&gt;</w:t>
      </w:r>
    </w:p>
    <w:p w14:paraId="62589159" w14:textId="77777777" w:rsidR="0011235B" w:rsidRDefault="0011235B" w:rsidP="0011235B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600px 到 1000px 之间 --&gt;</w:t>
      </w:r>
    </w:p>
    <w:p w14:paraId="7ACCDE71" w14:textId="77777777" w:rsidR="0011235B" w:rsidRDefault="0011235B" w:rsidP="0011235B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/base02.css" media="screen and (min-width:600px) and (max-width:1000px)"&gt;</w:t>
      </w:r>
    </w:p>
    <w:p w14:paraId="00A9906D" w14:textId="207E9076" w:rsidR="0011235B" w:rsidRDefault="0011235B" w:rsidP="0011235B">
      <w:pPr>
        <w:pStyle w:val="A7-H5"/>
        <w:rPr>
          <w:rFonts w:hint="eastAsia"/>
        </w:rPr>
      </w:pPr>
      <w:r>
        <w:tab/>
        <w:t>&lt;/head&gt;</w:t>
      </w:r>
    </w:p>
    <w:p w14:paraId="33B8DF1B" w14:textId="38DA105E" w:rsidR="002038FE" w:rsidRDefault="00574F66" w:rsidP="00574F66">
      <w:pPr>
        <w:pStyle w:val="A4-H5"/>
        <w:rPr>
          <w:rFonts w:hint="eastAsia"/>
        </w:rPr>
      </w:pPr>
      <w:r>
        <w:rPr>
          <w:rFonts w:hint="eastAsia"/>
        </w:rPr>
        <w:t>步骤二：</w:t>
      </w:r>
      <w:r w:rsidR="00B257A4">
        <w:rPr>
          <w:rFonts w:hint="eastAsia"/>
        </w:rPr>
        <w:t>在</w:t>
      </w:r>
      <w:r w:rsidR="00B257A4">
        <w:rPr>
          <w:rFonts w:hint="eastAsia"/>
        </w:rPr>
        <w:t>CSS</w:t>
      </w:r>
      <w:r w:rsidR="00B257A4">
        <w:rPr>
          <w:rFonts w:hint="eastAsia"/>
        </w:rPr>
        <w:t>文件中完善样式</w:t>
      </w:r>
    </w:p>
    <w:p w14:paraId="5653CF78" w14:textId="3B5244EF" w:rsidR="002038FE" w:rsidRDefault="00B257A4" w:rsidP="002038FE">
      <w:pPr>
        <w:pStyle w:val="A5-H5"/>
        <w:ind w:firstLine="420"/>
        <w:rPr>
          <w:rFonts w:hint="eastAsia"/>
        </w:rPr>
      </w:pPr>
      <w:r>
        <w:rPr>
          <w:rFonts w:hint="eastAsia"/>
        </w:rPr>
        <w:t>在对应的</w:t>
      </w:r>
      <w:r>
        <w:rPr>
          <w:rFonts w:hint="eastAsia"/>
        </w:rPr>
        <w:t>CSS</w:t>
      </w:r>
      <w:r>
        <w:rPr>
          <w:rFonts w:hint="eastAsia"/>
        </w:rPr>
        <w:t>文件中，修改</w:t>
      </w:r>
      <w:r>
        <w:rPr>
          <w:rFonts w:hint="eastAsia"/>
        </w:rPr>
        <w:t>body</w:t>
      </w:r>
      <w:r>
        <w:rPr>
          <w:rFonts w:hint="eastAsia"/>
        </w:rPr>
        <w:t>的背景颜色。</w:t>
      </w:r>
    </w:p>
    <w:p w14:paraId="275B18C0" w14:textId="77777777" w:rsidR="00B257A4" w:rsidRDefault="00B257A4" w:rsidP="00B257A4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本案例完整代码如下所示：</w:t>
      </w:r>
    </w:p>
    <w:p w14:paraId="684B256E" w14:textId="5ACED6D3" w:rsidR="002038FE" w:rsidRDefault="00B257A4" w:rsidP="00B257A4">
      <w:pPr>
        <w:pStyle w:val="A5-H5"/>
        <w:ind w:firstLine="420"/>
        <w:rPr>
          <w:rFonts w:hint="eastAsia"/>
        </w:rPr>
      </w:pPr>
      <w:r>
        <w:rPr>
          <w:rFonts w:hint="eastAsia"/>
        </w:rPr>
        <w:t>代码量大，请参考：</w:t>
      </w:r>
      <w:r>
        <w:rPr>
          <w:rFonts w:hint="eastAsia"/>
        </w:rPr>
        <w:t>02_</w:t>
      </w:r>
      <w:r>
        <w:rPr>
          <w:rFonts w:hint="eastAsia"/>
        </w:rPr>
        <w:t>练习源码</w:t>
      </w:r>
      <w:r>
        <w:rPr>
          <w:rFonts w:hint="eastAsia"/>
        </w:rPr>
        <w:t>/04</w:t>
      </w:r>
      <w:r>
        <w:rPr>
          <w:rFonts w:hint="eastAsia"/>
        </w:rPr>
        <w:t>响应式简单练习</w:t>
      </w:r>
    </w:p>
    <w:p w14:paraId="0A728749" w14:textId="4C144062" w:rsidR="000F78A7" w:rsidRPr="001C684E" w:rsidRDefault="000F78A7" w:rsidP="00B257A4">
      <w:pPr>
        <w:pStyle w:val="A2-H5"/>
      </w:pPr>
      <w:r w:rsidRPr="001C684E">
        <w:rPr>
          <w:rFonts w:hint="eastAsia"/>
        </w:rPr>
        <w:lastRenderedPageBreak/>
        <w:t>响应式布局复杂练习</w:t>
      </w:r>
    </w:p>
    <w:p w14:paraId="4ABB06C3" w14:textId="15701533" w:rsidR="00B257A4" w:rsidRDefault="00B257A4" w:rsidP="00B257A4">
      <w:pPr>
        <w:pStyle w:val="a7"/>
        <w:keepNext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0984A611" w14:textId="2C3EB209" w:rsidR="00B257A4" w:rsidRDefault="00B257A4" w:rsidP="00B257A4">
      <w:pPr>
        <w:pStyle w:val="A5-H5"/>
        <w:ind w:firstLine="420"/>
        <w:rPr>
          <w:rFonts w:hint="eastAsia"/>
        </w:rPr>
      </w:pPr>
      <w:r w:rsidRPr="00B257A4">
        <w:drawing>
          <wp:inline distT="0" distB="0" distL="0" distR="0" wp14:anchorId="2E8B7591" wp14:editId="0D9FC832">
            <wp:extent cx="4932350" cy="3073069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20" cy="307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94A" w14:textId="7F990416" w:rsidR="00B257A4" w:rsidRDefault="00B257A4" w:rsidP="00B257A4">
      <w:pPr>
        <w:pStyle w:val="a7"/>
        <w:keepNext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225816D4" w14:textId="07937560" w:rsidR="00B257A4" w:rsidRDefault="00B257A4" w:rsidP="00B257A4">
      <w:pPr>
        <w:pStyle w:val="A5-H5"/>
        <w:ind w:firstLine="420"/>
        <w:rPr>
          <w:rFonts w:hint="eastAsia"/>
        </w:rPr>
      </w:pPr>
      <w:r w:rsidRPr="00B257A4">
        <w:drawing>
          <wp:inline distT="0" distB="0" distL="0" distR="0" wp14:anchorId="3F0A98DA" wp14:editId="6CD0D0FF">
            <wp:extent cx="2644554" cy="401713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8902" cy="402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86D" w14:textId="77777777" w:rsidR="00B257A4" w:rsidRDefault="00B257A4" w:rsidP="00B257A4">
      <w:pPr>
        <w:pStyle w:val="A5-H5"/>
        <w:ind w:firstLine="420"/>
        <w:rPr>
          <w:rFonts w:hint="eastAsia"/>
        </w:rPr>
      </w:pPr>
    </w:p>
    <w:p w14:paraId="60D7A9ED" w14:textId="21EEBD1A" w:rsidR="00B257A4" w:rsidRDefault="00B257A4" w:rsidP="00B257A4">
      <w:pPr>
        <w:pStyle w:val="A3-H5"/>
        <w:rPr>
          <w:rFonts w:hint="eastAsia"/>
        </w:rPr>
      </w:pPr>
      <w:r>
        <w:rPr>
          <w:rFonts w:hint="eastAsia"/>
        </w:rPr>
        <w:lastRenderedPageBreak/>
        <w:t>参考答案</w:t>
      </w:r>
    </w:p>
    <w:p w14:paraId="4C9EDAEA" w14:textId="3037FA2D" w:rsidR="00B257A4" w:rsidRDefault="00B257A4" w:rsidP="00B257A4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本案例为响应式实战练习，当页面宽度</w:t>
      </w:r>
      <w:r w:rsidR="000C519F">
        <w:rPr>
          <w:rFonts w:hint="eastAsia"/>
        </w:rPr>
        <w:t>大于</w:t>
      </w:r>
      <w:r w:rsidR="000C519F">
        <w:rPr>
          <w:rFonts w:hint="eastAsia"/>
        </w:rPr>
        <w:t>640px</w:t>
      </w:r>
      <w:r w:rsidR="000C519F">
        <w:rPr>
          <w:rFonts w:hint="eastAsia"/>
        </w:rPr>
        <w:t>时，显示效果如图一；当页面宽度小于</w:t>
      </w:r>
      <w:r w:rsidR="000C519F">
        <w:rPr>
          <w:rFonts w:hint="eastAsia"/>
        </w:rPr>
        <w:t>640px</w:t>
      </w:r>
      <w:r w:rsidR="000C519F">
        <w:rPr>
          <w:rFonts w:hint="eastAsia"/>
        </w:rPr>
        <w:t>时，显示效果如图二。</w:t>
      </w:r>
    </w:p>
    <w:p w14:paraId="0541197B" w14:textId="202012D1" w:rsidR="00B257A4" w:rsidRDefault="000C519F" w:rsidP="000C519F">
      <w:pPr>
        <w:pStyle w:val="A4-H5"/>
        <w:rPr>
          <w:rFonts w:hint="eastAsia"/>
        </w:rPr>
      </w:pPr>
      <w:r>
        <w:rPr>
          <w:rFonts w:hint="eastAsia"/>
        </w:rPr>
        <w:t>步骤一：新建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6C876898" w14:textId="77777777" w:rsidR="000C519F" w:rsidRDefault="000C519F" w:rsidP="000C519F">
      <w:pPr>
        <w:pStyle w:val="A5-H5"/>
        <w:ind w:firstLine="420"/>
        <w:rPr>
          <w:rFonts w:hint="eastAsia"/>
        </w:rPr>
      </w:pPr>
      <w:r>
        <w:rPr>
          <w:rFonts w:hint="eastAsia"/>
        </w:rPr>
        <w:t>首先，创建</w:t>
      </w:r>
      <w:r>
        <w:rPr>
          <w:rFonts w:hint="eastAsia"/>
        </w:rPr>
        <w:t>web</w:t>
      </w:r>
      <w:r>
        <w:rPr>
          <w:rFonts w:hint="eastAsia"/>
        </w:rPr>
        <w:t>项目，项目名称按照一般规则自己掌握。</w:t>
      </w:r>
    </w:p>
    <w:p w14:paraId="21C49352" w14:textId="77777777" w:rsidR="000C519F" w:rsidRDefault="000C519F" w:rsidP="000C519F">
      <w:pPr>
        <w:pStyle w:val="A5-H5"/>
        <w:ind w:firstLine="420"/>
        <w:rPr>
          <w:rFonts w:hint="eastAsia"/>
        </w:rPr>
      </w:pPr>
      <w:r>
        <w:rPr>
          <w:rFonts w:hint="eastAsia"/>
        </w:rPr>
        <w:t>然后，创建外部</w:t>
      </w:r>
      <w:r>
        <w:rPr>
          <w:rFonts w:hint="eastAsia"/>
        </w:rPr>
        <w:t>CSS</w:t>
      </w:r>
      <w:r>
        <w:rPr>
          <w:rFonts w:hint="eastAsia"/>
        </w:rPr>
        <w:t>文件。</w:t>
      </w:r>
    </w:p>
    <w:p w14:paraId="0D546D42" w14:textId="77777777" w:rsidR="000C519F" w:rsidRDefault="000C519F" w:rsidP="000C519F">
      <w:pPr>
        <w:pStyle w:val="A5-H5"/>
        <w:ind w:firstLine="420"/>
        <w:rPr>
          <w:rFonts w:hint="eastAsia"/>
        </w:rPr>
      </w:pPr>
      <w:r>
        <w:rPr>
          <w:rFonts w:hint="eastAsia"/>
        </w:rPr>
        <w:t>最后，将外部</w:t>
      </w:r>
      <w:r>
        <w:rPr>
          <w:rFonts w:hint="eastAsia"/>
        </w:rPr>
        <w:t>CSS</w:t>
      </w:r>
      <w:r>
        <w:rPr>
          <w:rFonts w:hint="eastAsia"/>
        </w:rPr>
        <w:t>文件引入对应的</w:t>
      </w:r>
      <w:r>
        <w:rPr>
          <w:rFonts w:hint="eastAsia"/>
        </w:rPr>
        <w:t>html</w:t>
      </w:r>
      <w:r>
        <w:rPr>
          <w:rFonts w:hint="eastAsia"/>
        </w:rPr>
        <w:t>文档中。</w:t>
      </w:r>
    </w:p>
    <w:p w14:paraId="7AF046DA" w14:textId="77777777" w:rsidR="000C519F" w:rsidRDefault="000C519F" w:rsidP="000C519F">
      <w:pPr>
        <w:pStyle w:val="A5-H5"/>
        <w:ind w:firstLine="420"/>
        <w:rPr>
          <w:rFonts w:hint="eastAsia"/>
        </w:rPr>
      </w:pPr>
      <w:r>
        <w:rPr>
          <w:rFonts w:hint="eastAsia"/>
        </w:rPr>
        <w:t>注意头部信息的完善，代码如下：</w:t>
      </w:r>
    </w:p>
    <w:p w14:paraId="526C329A" w14:textId="77777777" w:rsidR="000C519F" w:rsidRDefault="000C519F" w:rsidP="000C519F">
      <w:pPr>
        <w:pStyle w:val="A7-H5"/>
      </w:pPr>
      <w:r>
        <w:t>&lt;head&gt;</w:t>
      </w:r>
    </w:p>
    <w:p w14:paraId="1BDE1F48" w14:textId="77777777" w:rsidR="000C519F" w:rsidRDefault="000C519F" w:rsidP="000C519F">
      <w:pPr>
        <w:pStyle w:val="A7-H5"/>
      </w:pPr>
      <w:r>
        <w:tab/>
      </w:r>
      <w:r>
        <w:tab/>
        <w:t>&lt;meta charset="UTF-8"&gt;</w:t>
      </w:r>
    </w:p>
    <w:p w14:paraId="3362BEC3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强制IE浏览器采用最新的edge引擎解析，chrome采用最新版本 --&gt;</w:t>
      </w:r>
    </w:p>
    <w:p w14:paraId="6E3CFBC1" w14:textId="77777777" w:rsidR="000C519F" w:rsidRDefault="000C519F" w:rsidP="000C519F">
      <w:pPr>
        <w:pStyle w:val="A7-H5"/>
      </w:pPr>
      <w:r>
        <w:tab/>
      </w:r>
      <w:r>
        <w:tab/>
        <w:t>&lt;meta http-</w:t>
      </w:r>
      <w:proofErr w:type="spellStart"/>
      <w:r>
        <w:t>equiv</w:t>
      </w:r>
      <w:proofErr w:type="spellEnd"/>
      <w:r>
        <w:t>="X-UA-Compatible" content="IE=</w:t>
      </w:r>
      <w:proofErr w:type="spellStart"/>
      <w:proofErr w:type="gramStart"/>
      <w:r>
        <w:t>edge,chrome</w:t>
      </w:r>
      <w:proofErr w:type="spellEnd"/>
      <w:proofErr w:type="gramEnd"/>
      <w:r>
        <w:t>=1"&gt;</w:t>
      </w:r>
    </w:p>
    <w:p w14:paraId="34930ECE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双模式浏览器优先使用 </w:t>
      </w:r>
      <w:proofErr w:type="spellStart"/>
      <w:r>
        <w:t>webkit</w:t>
      </w:r>
      <w:proofErr w:type="spellEnd"/>
      <w:r>
        <w:t xml:space="preserve"> --&gt;</w:t>
      </w:r>
    </w:p>
    <w:p w14:paraId="08ABB9B3" w14:textId="77777777" w:rsidR="000C519F" w:rsidRDefault="000C519F" w:rsidP="000C519F">
      <w:pPr>
        <w:pStyle w:val="A7-H5"/>
      </w:pPr>
      <w:r>
        <w:tab/>
      </w:r>
      <w:r>
        <w:tab/>
        <w:t>&lt;meta name="renderer" content="</w:t>
      </w:r>
      <w:proofErr w:type="spellStart"/>
      <w:r>
        <w:t>webkit</w:t>
      </w:r>
      <w:proofErr w:type="spellEnd"/>
      <w:r>
        <w:t>"&gt;</w:t>
      </w:r>
    </w:p>
    <w:p w14:paraId="3EFFB8BB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移动端视窗设置 --&gt;</w:t>
      </w:r>
    </w:p>
    <w:p w14:paraId="735EBA51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&lt;meta name="viewport" content="width=device-width, initial-scale=1.0, user-scalable=no"/&gt; --&gt;</w:t>
      </w:r>
    </w:p>
    <w:p w14:paraId="141EB435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title 标题 --&gt;</w:t>
      </w:r>
    </w:p>
    <w:p w14:paraId="78F4159D" w14:textId="77777777" w:rsidR="000C519F" w:rsidRDefault="000C519F" w:rsidP="000C519F">
      <w:pPr>
        <w:pStyle w:val="A7-H5"/>
      </w:pPr>
      <w:r>
        <w:tab/>
      </w:r>
      <w:r>
        <w:tab/>
        <w:t>&lt;title&gt;响应式布局复杂练习&lt;/title&gt;</w:t>
      </w:r>
    </w:p>
    <w:p w14:paraId="46EE295C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描述 --&gt;</w:t>
      </w:r>
    </w:p>
    <w:p w14:paraId="39B59C0B" w14:textId="77777777" w:rsidR="000C519F" w:rsidRDefault="000C519F" w:rsidP="000C519F">
      <w:pPr>
        <w:pStyle w:val="A7-H5"/>
      </w:pPr>
      <w:r>
        <w:tab/>
      </w:r>
      <w:r>
        <w:tab/>
        <w:t>&lt;meta name="description" content="你的描述内容，一段完整的描述，150字以内"&gt;</w:t>
      </w:r>
    </w:p>
    <w:p w14:paraId="073021E0" w14:textId="77777777" w:rsidR="000C519F" w:rsidRDefault="000C519F" w:rsidP="000C519F">
      <w:pPr>
        <w:pStyle w:val="A7-H5"/>
      </w:pPr>
      <w:r>
        <w:tab/>
      </w:r>
      <w:r>
        <w:tab/>
      </w:r>
      <w:proofErr w:type="gramStart"/>
      <w:r>
        <w:t>&lt;!--</w:t>
      </w:r>
      <w:proofErr w:type="gramEnd"/>
      <w:r>
        <w:t xml:space="preserve"> 关键字 --&gt;</w:t>
      </w:r>
    </w:p>
    <w:p w14:paraId="5C90339D" w14:textId="77777777" w:rsidR="000C519F" w:rsidRDefault="000C519F" w:rsidP="000C519F">
      <w:pPr>
        <w:pStyle w:val="A7-H5"/>
      </w:pPr>
      <w:r>
        <w:tab/>
      </w:r>
      <w:r>
        <w:tab/>
        <w:t>&lt;meta name="keywords" content="多个关键词用英文,号分割"&gt;</w:t>
      </w:r>
    </w:p>
    <w:p w14:paraId="2318F271" w14:textId="77777777" w:rsidR="000C519F" w:rsidRDefault="000C519F" w:rsidP="000C519F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/reset.css"/&gt;</w:t>
      </w:r>
    </w:p>
    <w:p w14:paraId="0F199BD1" w14:textId="77777777" w:rsidR="000C519F" w:rsidRDefault="000C519F" w:rsidP="000C519F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/index.css" media="screen and (min-width:640px)"/&gt;</w:t>
      </w:r>
    </w:p>
    <w:p w14:paraId="647B4E55" w14:textId="77777777" w:rsidR="000C519F" w:rsidRDefault="000C519F" w:rsidP="000C519F">
      <w:pPr>
        <w:pStyle w:val="A7-H5"/>
      </w:pPr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</w:t>
      </w:r>
      <w:proofErr w:type="spellStart"/>
      <w:r>
        <w:t>stylesheet</w:t>
      </w:r>
      <w:proofErr w:type="spellEnd"/>
      <w:r>
        <w:t>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/media.css" media="screen and (max-width:640px)"/&gt;</w:t>
      </w:r>
    </w:p>
    <w:p w14:paraId="28708A46" w14:textId="6978EF90" w:rsidR="00B257A4" w:rsidRDefault="000C519F" w:rsidP="000C519F">
      <w:pPr>
        <w:pStyle w:val="A7-H5"/>
        <w:rPr>
          <w:rFonts w:hint="eastAsia"/>
        </w:rPr>
      </w:pPr>
      <w:r>
        <w:tab/>
        <w:t>&lt;/head&gt;</w:t>
      </w:r>
    </w:p>
    <w:p w14:paraId="00756F4F" w14:textId="4DCA7010" w:rsidR="00B257A4" w:rsidRDefault="000C519F" w:rsidP="000C519F">
      <w:pPr>
        <w:pStyle w:val="A4-H5"/>
        <w:rPr>
          <w:rFonts w:hint="eastAsia"/>
        </w:rPr>
      </w:pPr>
      <w:r>
        <w:rPr>
          <w:rFonts w:hint="eastAsia"/>
        </w:rPr>
        <w:t>步骤二：分别完善</w:t>
      </w:r>
      <w:r>
        <w:rPr>
          <w:rFonts w:hint="eastAsia"/>
        </w:rPr>
        <w:t>CSS</w:t>
      </w:r>
      <w:r>
        <w:rPr>
          <w:rFonts w:hint="eastAsia"/>
        </w:rPr>
        <w:t>样式</w:t>
      </w:r>
    </w:p>
    <w:p w14:paraId="343BCEF1" w14:textId="2CBA7CFF" w:rsidR="00B257A4" w:rsidRDefault="000C519F" w:rsidP="000C519F">
      <w:pPr>
        <w:pStyle w:val="A5-H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完善屏幕宽度超过</w:t>
      </w:r>
      <w:r>
        <w:rPr>
          <w:rFonts w:hint="eastAsia"/>
        </w:rPr>
        <w:t>640px</w:t>
      </w:r>
      <w:r>
        <w:rPr>
          <w:rFonts w:hint="eastAsia"/>
        </w:rPr>
        <w:t>时的布局效果，可采用弹性布局方式实现。</w:t>
      </w:r>
    </w:p>
    <w:p w14:paraId="07726425" w14:textId="77777777" w:rsidR="000C519F" w:rsidRDefault="000C519F" w:rsidP="000C519F">
      <w:pPr>
        <w:pStyle w:val="A5-H5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完善屏幕宽度小于</w:t>
      </w:r>
      <w:r>
        <w:rPr>
          <w:rFonts w:hint="eastAsia"/>
        </w:rPr>
        <w:t>640px</w:t>
      </w:r>
      <w:r>
        <w:rPr>
          <w:rFonts w:hint="eastAsia"/>
        </w:rPr>
        <w:t>时的布局效果。</w:t>
      </w:r>
    </w:p>
    <w:p w14:paraId="5E4D39EA" w14:textId="2EE61640" w:rsidR="000C519F" w:rsidRDefault="000C519F" w:rsidP="000C519F">
      <w:pPr>
        <w:pStyle w:val="A5-H5"/>
        <w:ind w:left="900" w:firstLineChars="0" w:firstLine="0"/>
        <w:rPr>
          <w:rFonts w:hint="eastAsia"/>
        </w:rPr>
      </w:pPr>
      <w:r>
        <w:rPr>
          <w:rFonts w:hint="eastAsia"/>
        </w:rPr>
        <w:t>注：最下方两个图片大小显示的出入是由于图片素材原因，不必过多纠结。</w:t>
      </w:r>
    </w:p>
    <w:p w14:paraId="436BE1EE" w14:textId="77777777" w:rsidR="000C519F" w:rsidRDefault="000C519F" w:rsidP="000C519F">
      <w:pPr>
        <w:pStyle w:val="A5-H5"/>
        <w:ind w:firstLine="420"/>
        <w:rPr>
          <w:rFonts w:hint="eastAsia"/>
        </w:rPr>
      </w:pPr>
      <w:r>
        <w:rPr>
          <w:rFonts w:hint="eastAsia"/>
        </w:rPr>
        <w:t>本案例完整代码如下所示：</w:t>
      </w:r>
    </w:p>
    <w:p w14:paraId="6C699663" w14:textId="0C657F92" w:rsidR="00111324" w:rsidRPr="001C684E" w:rsidRDefault="000C519F" w:rsidP="000C519F">
      <w:pPr>
        <w:pStyle w:val="A5-H5"/>
        <w:ind w:firstLine="420"/>
        <w:rPr>
          <w:rFonts w:hint="eastAsia"/>
        </w:rPr>
      </w:pPr>
      <w:r>
        <w:rPr>
          <w:rFonts w:hint="eastAsia"/>
        </w:rPr>
        <w:t>代码量大，请参考：</w:t>
      </w:r>
      <w:r>
        <w:rPr>
          <w:rFonts w:hint="eastAsia"/>
        </w:rPr>
        <w:t>02_</w:t>
      </w:r>
      <w:r>
        <w:rPr>
          <w:rFonts w:hint="eastAsia"/>
        </w:rPr>
        <w:t>练习源码</w:t>
      </w:r>
      <w:r>
        <w:rPr>
          <w:rFonts w:hint="eastAsia"/>
        </w:rPr>
        <w:t>/05</w:t>
      </w:r>
      <w:r>
        <w:rPr>
          <w:rFonts w:hint="eastAsia"/>
        </w:rPr>
        <w:t>响应式布局复杂练习</w:t>
      </w:r>
    </w:p>
    <w:sectPr w:rsidR="00111324" w:rsidRPr="001C684E">
      <w:headerReference w:type="default" r:id="rId16"/>
      <w:footerReference w:type="default" r:id="rId17"/>
      <w:pgSz w:w="11906" w:h="16838"/>
      <w:pgMar w:top="1440" w:right="1800" w:bottom="1440" w:left="1800" w:header="0" w:footer="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A1CA16" w14:textId="77777777" w:rsidR="00C22F8E" w:rsidRDefault="00C22F8E">
      <w:r>
        <w:separator/>
      </w:r>
    </w:p>
  </w:endnote>
  <w:endnote w:type="continuationSeparator" w:id="0">
    <w:p w14:paraId="73E4D7AE" w14:textId="77777777" w:rsidR="00C22F8E" w:rsidRDefault="00C22F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F83A12F" w14:textId="77777777" w:rsidR="00111324" w:rsidRDefault="0068606F">
    <w:pPr>
      <w:pStyle w:val="a5"/>
      <w:tabs>
        <w:tab w:val="clear" w:pos="8306"/>
        <w:tab w:val="right" w:pos="9880"/>
      </w:tabs>
      <w:ind w:leftChars="-494" w:left="-147" w:rightChars="-857" w:right="-2057" w:hangingChars="577" w:hanging="1039"/>
      <w:rPr>
        <w:color w:val="595959"/>
        <w:szCs w:val="18"/>
      </w:rPr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2BE8A85E" wp14:editId="178FDD51">
          <wp:simplePos x="0" y="0"/>
          <wp:positionH relativeFrom="column">
            <wp:posOffset>-1378585</wp:posOffset>
          </wp:positionH>
          <wp:positionV relativeFrom="paragraph">
            <wp:posOffset>-249555</wp:posOffset>
          </wp:positionV>
          <wp:extent cx="9217660" cy="1012190"/>
          <wp:effectExtent l="0" t="0" r="2540" b="3810"/>
          <wp:wrapNone/>
          <wp:docPr id="2" name="图片 1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未标题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217660" cy="101219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324">
      <w:rPr>
        <w:rFonts w:ascii="微软雅黑" w:eastAsia="微软雅黑" w:hAnsi="微软雅黑" w:cs="微软雅黑" w:hint="eastAsia"/>
        <w:color w:val="595959"/>
        <w:szCs w:val="18"/>
      </w:rPr>
      <w:t>蓝鸥 · 北京　　电话：8610+62958909/19</w:t>
    </w:r>
  </w:p>
  <w:p w14:paraId="57CB62BC" w14:textId="77777777" w:rsidR="00111324" w:rsidRDefault="00611251">
    <w:pPr>
      <w:pStyle w:val="a5"/>
      <w:tabs>
        <w:tab w:val="clear" w:pos="8306"/>
        <w:tab w:val="right" w:pos="9880"/>
      </w:tabs>
      <w:ind w:leftChars="-495" w:left="-149" w:rightChars="-857" w:right="-2057" w:hangingChars="577" w:hanging="1039"/>
      <w:rPr>
        <w:rFonts w:ascii="微软雅黑" w:eastAsia="微软雅黑" w:hAnsi="微软雅黑" w:cs="微软雅黑"/>
        <w:color w:val="595959"/>
        <w:szCs w:val="18"/>
      </w:rPr>
    </w:pPr>
    <w:r>
      <w:rPr>
        <w:rFonts w:ascii="微软雅黑" w:eastAsia="微软雅黑" w:hAnsi="微软雅黑" w:cs="微软雅黑" w:hint="eastAsia"/>
        <w:color w:val="595959"/>
        <w:szCs w:val="18"/>
      </w:rPr>
      <w:t>地址：北京市昌平区立业路8号兆科大厦1-2层</w:t>
    </w:r>
  </w:p>
  <w:p w14:paraId="3097BE42" w14:textId="77777777" w:rsidR="00111324" w:rsidRDefault="00111324">
    <w:pPr>
      <w:pStyle w:val="a5"/>
      <w:tabs>
        <w:tab w:val="clear" w:pos="8306"/>
        <w:tab w:val="right" w:pos="9880"/>
      </w:tabs>
      <w:ind w:leftChars="-495" w:left="-149" w:rightChars="-857" w:right="-2057" w:hangingChars="577" w:hanging="1039"/>
      <w:rPr>
        <w:rFonts w:ascii="微软雅黑" w:eastAsia="微软雅黑" w:hAnsi="微软雅黑" w:cs="微软雅黑"/>
        <w:color w:val="595959"/>
        <w:szCs w:val="18"/>
      </w:rPr>
    </w:pPr>
  </w:p>
  <w:p w14:paraId="486ABC66" w14:textId="77777777" w:rsidR="00111324" w:rsidRDefault="00111324">
    <w:pPr>
      <w:pStyle w:val="a5"/>
      <w:ind w:leftChars="-857" w:left="-257" w:hangingChars="1000" w:hanging="180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A31018" w14:textId="77777777" w:rsidR="00C22F8E" w:rsidRDefault="00C22F8E">
      <w:r>
        <w:separator/>
      </w:r>
    </w:p>
  </w:footnote>
  <w:footnote w:type="continuationSeparator" w:id="0">
    <w:p w14:paraId="09A307DA" w14:textId="77777777" w:rsidR="00C22F8E" w:rsidRDefault="00C22F8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597487C" w14:textId="77777777" w:rsidR="00111324" w:rsidRDefault="00C22F8E">
    <w:pPr>
      <w:pStyle w:val="a4"/>
      <w:tabs>
        <w:tab w:val="clear" w:pos="8306"/>
        <w:tab w:val="right" w:pos="10106"/>
      </w:tabs>
      <w:ind w:leftChars="-856" w:left="-256" w:rightChars="-644" w:right="-1546" w:hangingChars="999" w:hanging="1798"/>
      <w:rPr>
        <w:rFonts w:ascii="微软雅黑" w:eastAsia="微软雅黑" w:hAnsi="微软雅黑" w:cs="微软雅黑"/>
        <w:color w:val="595959"/>
        <w:szCs w:val="18"/>
      </w:rPr>
    </w:pPr>
    <w:r>
      <w:rPr>
        <w:rFonts w:ascii="Calibri" w:eastAsia="宋体" w:hAnsi="Calibri" w:cs="Times New Roman"/>
      </w:rPr>
      <w:pict w14:anchorId="13FE529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3140078" o:spid="_x0000_s2071" type="#_x0000_t75" alt="新logo1" style="position:absolute;left:0;text-align:left;margin-left:0;margin-top:0;width:415.3pt;height:257.05pt;rotation:-45;z-index:-251658240;mso-position-horizontal:center;mso-position-horizontal-relative:margin;mso-position-vertical:center;mso-position-vertical-relative:margin">
          <v:imagedata r:id="rId1" o:title="新logo1" gain="19660f" blacklevel="22937f"/>
          <w10:wrap anchorx="margin" anchory="margin"/>
        </v:shape>
      </w:pict>
    </w:r>
    <w:r w:rsidR="0068606F">
      <w:rPr>
        <w:rFonts w:ascii="微软雅黑" w:eastAsia="微软雅黑" w:hAnsi="微软雅黑" w:cs="微软雅黑" w:hint="eastAsia"/>
        <w:noProof/>
        <w:color w:val="595959"/>
        <w:szCs w:val="18"/>
      </w:rPr>
      <w:drawing>
        <wp:inline distT="0" distB="0" distL="0" distR="0" wp14:anchorId="1EB3F9CC" wp14:editId="7982D9C1">
          <wp:extent cx="7572375" cy="1129030"/>
          <wp:effectExtent l="0" t="0" r="0" b="0"/>
          <wp:docPr id="1" name="图片 3" descr="未标题-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3" descr="未标题-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112903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2"/>
    <w:multiLevelType w:val="singleLevel"/>
    <w:tmpl w:val="F7EEEE42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1">
    <w:nsid w:val="095A605E"/>
    <w:multiLevelType w:val="hybridMultilevel"/>
    <w:tmpl w:val="D10AFB3E"/>
    <w:lvl w:ilvl="0" w:tplc="8D94D1B0">
      <w:start w:val="1"/>
      <w:numFmt w:val="japaneseCounting"/>
      <w:lvlText w:val="%1，"/>
      <w:lvlJc w:val="left"/>
      <w:pPr>
        <w:ind w:left="8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>
      <w:start w:val="1"/>
      <w:numFmt w:val="lowerRoman"/>
      <w:lvlText w:val="%3."/>
      <w:lvlJc w:val="right"/>
      <w:pPr>
        <w:ind w:left="1860" w:hanging="480"/>
      </w:pPr>
    </w:lvl>
    <w:lvl w:ilvl="3" w:tplc="0409000F">
      <w:start w:val="1"/>
      <w:numFmt w:val="decimal"/>
      <w:lvlText w:val="%4."/>
      <w:lvlJc w:val="left"/>
      <w:pPr>
        <w:ind w:left="2340" w:hanging="480"/>
      </w:pPr>
    </w:lvl>
    <w:lvl w:ilvl="4" w:tplc="04090019">
      <w:start w:val="1"/>
      <w:numFmt w:val="lowerLetter"/>
      <w:lvlText w:val="%5)"/>
      <w:lvlJc w:val="left"/>
      <w:pPr>
        <w:ind w:left="2820" w:hanging="480"/>
      </w:pPr>
    </w:lvl>
    <w:lvl w:ilvl="5" w:tplc="0409001B">
      <w:start w:val="1"/>
      <w:numFmt w:val="lowerRoman"/>
      <w:lvlText w:val="%6."/>
      <w:lvlJc w:val="right"/>
      <w:pPr>
        <w:ind w:left="3300" w:hanging="480"/>
      </w:pPr>
    </w:lvl>
    <w:lvl w:ilvl="6" w:tplc="0409000F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12E17941"/>
    <w:multiLevelType w:val="hybridMultilevel"/>
    <w:tmpl w:val="2B9C558E"/>
    <w:lvl w:ilvl="0" w:tplc="0409000F">
      <w:start w:val="1"/>
      <w:numFmt w:val="decimal"/>
      <w:lvlText w:val="%1."/>
      <w:lvlJc w:val="left"/>
      <w:pPr>
        <w:ind w:left="907" w:hanging="480"/>
      </w:pPr>
    </w:lvl>
    <w:lvl w:ilvl="1" w:tplc="04090019">
      <w:start w:val="1"/>
      <w:numFmt w:val="lowerLetter"/>
      <w:lvlText w:val="%2)"/>
      <w:lvlJc w:val="left"/>
      <w:pPr>
        <w:ind w:left="1387" w:hanging="480"/>
      </w:pPr>
    </w:lvl>
    <w:lvl w:ilvl="2" w:tplc="0409001B" w:tentative="1">
      <w:start w:val="1"/>
      <w:numFmt w:val="lowerRoman"/>
      <w:lvlText w:val="%3."/>
      <w:lvlJc w:val="right"/>
      <w:pPr>
        <w:ind w:left="1867" w:hanging="480"/>
      </w:pPr>
    </w:lvl>
    <w:lvl w:ilvl="3" w:tplc="0409000F" w:tentative="1">
      <w:start w:val="1"/>
      <w:numFmt w:val="decimal"/>
      <w:lvlText w:val="%4."/>
      <w:lvlJc w:val="left"/>
      <w:pPr>
        <w:ind w:left="2347" w:hanging="480"/>
      </w:pPr>
    </w:lvl>
    <w:lvl w:ilvl="4" w:tplc="04090019" w:tentative="1">
      <w:start w:val="1"/>
      <w:numFmt w:val="lowerLetter"/>
      <w:lvlText w:val="%5)"/>
      <w:lvlJc w:val="left"/>
      <w:pPr>
        <w:ind w:left="2827" w:hanging="480"/>
      </w:pPr>
    </w:lvl>
    <w:lvl w:ilvl="5" w:tplc="0409001B" w:tentative="1">
      <w:start w:val="1"/>
      <w:numFmt w:val="lowerRoman"/>
      <w:lvlText w:val="%6."/>
      <w:lvlJc w:val="right"/>
      <w:pPr>
        <w:ind w:left="3307" w:hanging="480"/>
      </w:pPr>
    </w:lvl>
    <w:lvl w:ilvl="6" w:tplc="0409000F" w:tentative="1">
      <w:start w:val="1"/>
      <w:numFmt w:val="decimal"/>
      <w:lvlText w:val="%7."/>
      <w:lvlJc w:val="left"/>
      <w:pPr>
        <w:ind w:left="3787" w:hanging="480"/>
      </w:pPr>
    </w:lvl>
    <w:lvl w:ilvl="7" w:tplc="04090019" w:tentative="1">
      <w:start w:val="1"/>
      <w:numFmt w:val="lowerLetter"/>
      <w:lvlText w:val="%8)"/>
      <w:lvlJc w:val="left"/>
      <w:pPr>
        <w:ind w:left="4267" w:hanging="480"/>
      </w:pPr>
    </w:lvl>
    <w:lvl w:ilvl="8" w:tplc="0409001B" w:tentative="1">
      <w:start w:val="1"/>
      <w:numFmt w:val="lowerRoman"/>
      <w:lvlText w:val="%9."/>
      <w:lvlJc w:val="right"/>
      <w:pPr>
        <w:ind w:left="4747" w:hanging="480"/>
      </w:pPr>
    </w:lvl>
  </w:abstractNum>
  <w:abstractNum w:abstractNumId="3">
    <w:nsid w:val="1FB219C9"/>
    <w:multiLevelType w:val="hybridMultilevel"/>
    <w:tmpl w:val="A0161422"/>
    <w:lvl w:ilvl="0" w:tplc="BD38C6AE">
      <w:start w:val="1"/>
      <w:numFmt w:val="decimal"/>
      <w:lvlText w:val="%1，"/>
      <w:lvlJc w:val="left"/>
      <w:pPr>
        <w:ind w:left="114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36021989"/>
    <w:multiLevelType w:val="hybridMultilevel"/>
    <w:tmpl w:val="BCC687A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5">
    <w:nsid w:val="369B0F4E"/>
    <w:multiLevelType w:val="hybridMultilevel"/>
    <w:tmpl w:val="B6EAB652"/>
    <w:lvl w:ilvl="0" w:tplc="D7E4C5B4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7BD7CC7"/>
    <w:multiLevelType w:val="hybridMultilevel"/>
    <w:tmpl w:val="7388A3AA"/>
    <w:lvl w:ilvl="0" w:tplc="1C5C6E10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7">
    <w:nsid w:val="3F991722"/>
    <w:multiLevelType w:val="hybridMultilevel"/>
    <w:tmpl w:val="B7ACFB0C"/>
    <w:lvl w:ilvl="0" w:tplc="9A8670A8">
      <w:start w:val="1"/>
      <w:numFmt w:val="decimal"/>
      <w:pStyle w:val="B2-H5"/>
      <w:lvlText w:val="%1，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5342466E"/>
    <w:multiLevelType w:val="hybridMultilevel"/>
    <w:tmpl w:val="44A25E66"/>
    <w:lvl w:ilvl="0" w:tplc="004A95B4">
      <w:start w:val="1"/>
      <w:numFmt w:val="bullet"/>
      <w:pStyle w:val="A3-H5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9">
    <w:nsid w:val="55F6011B"/>
    <w:multiLevelType w:val="hybridMultilevel"/>
    <w:tmpl w:val="4900E3E6"/>
    <w:lvl w:ilvl="0" w:tplc="BD38C6AE">
      <w:start w:val="1"/>
      <w:numFmt w:val="decimal"/>
      <w:lvlText w:val="%1，"/>
      <w:lvlJc w:val="left"/>
      <w:pPr>
        <w:ind w:left="1140" w:hanging="7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5F992AAC"/>
    <w:multiLevelType w:val="hybridMultilevel"/>
    <w:tmpl w:val="AAF0277C"/>
    <w:lvl w:ilvl="0" w:tplc="0409000F">
      <w:start w:val="1"/>
      <w:numFmt w:val="decimal"/>
      <w:lvlText w:val="%1."/>
      <w:lvlJc w:val="left"/>
      <w:pPr>
        <w:ind w:left="907" w:hanging="480"/>
      </w:pPr>
    </w:lvl>
    <w:lvl w:ilvl="1" w:tplc="04090019">
      <w:start w:val="1"/>
      <w:numFmt w:val="lowerLetter"/>
      <w:lvlText w:val="%2)"/>
      <w:lvlJc w:val="left"/>
      <w:pPr>
        <w:ind w:left="1387" w:hanging="480"/>
      </w:pPr>
    </w:lvl>
    <w:lvl w:ilvl="2" w:tplc="0409001B" w:tentative="1">
      <w:start w:val="1"/>
      <w:numFmt w:val="lowerRoman"/>
      <w:lvlText w:val="%3."/>
      <w:lvlJc w:val="right"/>
      <w:pPr>
        <w:ind w:left="1867" w:hanging="480"/>
      </w:pPr>
    </w:lvl>
    <w:lvl w:ilvl="3" w:tplc="0409000F" w:tentative="1">
      <w:start w:val="1"/>
      <w:numFmt w:val="decimal"/>
      <w:lvlText w:val="%4."/>
      <w:lvlJc w:val="left"/>
      <w:pPr>
        <w:ind w:left="2347" w:hanging="480"/>
      </w:pPr>
    </w:lvl>
    <w:lvl w:ilvl="4" w:tplc="04090019" w:tentative="1">
      <w:start w:val="1"/>
      <w:numFmt w:val="lowerLetter"/>
      <w:lvlText w:val="%5)"/>
      <w:lvlJc w:val="left"/>
      <w:pPr>
        <w:ind w:left="2827" w:hanging="480"/>
      </w:pPr>
    </w:lvl>
    <w:lvl w:ilvl="5" w:tplc="0409001B" w:tentative="1">
      <w:start w:val="1"/>
      <w:numFmt w:val="lowerRoman"/>
      <w:lvlText w:val="%6."/>
      <w:lvlJc w:val="right"/>
      <w:pPr>
        <w:ind w:left="3307" w:hanging="480"/>
      </w:pPr>
    </w:lvl>
    <w:lvl w:ilvl="6" w:tplc="0409000F" w:tentative="1">
      <w:start w:val="1"/>
      <w:numFmt w:val="decimal"/>
      <w:lvlText w:val="%7."/>
      <w:lvlJc w:val="left"/>
      <w:pPr>
        <w:ind w:left="3787" w:hanging="480"/>
      </w:pPr>
    </w:lvl>
    <w:lvl w:ilvl="7" w:tplc="04090019" w:tentative="1">
      <w:start w:val="1"/>
      <w:numFmt w:val="lowerLetter"/>
      <w:lvlText w:val="%8)"/>
      <w:lvlJc w:val="left"/>
      <w:pPr>
        <w:ind w:left="4267" w:hanging="480"/>
      </w:pPr>
    </w:lvl>
    <w:lvl w:ilvl="8" w:tplc="0409001B" w:tentative="1">
      <w:start w:val="1"/>
      <w:numFmt w:val="lowerRoman"/>
      <w:lvlText w:val="%9."/>
      <w:lvlJc w:val="right"/>
      <w:pPr>
        <w:ind w:left="4747" w:hanging="480"/>
      </w:pPr>
    </w:lvl>
  </w:abstractNum>
  <w:abstractNum w:abstractNumId="11">
    <w:nsid w:val="62F93D75"/>
    <w:multiLevelType w:val="multilevel"/>
    <w:tmpl w:val="DF740C5C"/>
    <w:lvl w:ilvl="0">
      <w:start w:val="1"/>
      <w:numFmt w:val="decimal"/>
      <w:pStyle w:val="A2-H5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>
    <w:nsid w:val="7911426E"/>
    <w:multiLevelType w:val="hybridMultilevel"/>
    <w:tmpl w:val="839EDEE6"/>
    <w:lvl w:ilvl="0" w:tplc="0409000F">
      <w:start w:val="1"/>
      <w:numFmt w:val="decimal"/>
      <w:lvlText w:val="%1."/>
      <w:lvlJc w:val="left"/>
      <w:pPr>
        <w:ind w:left="907" w:hanging="480"/>
      </w:pPr>
    </w:lvl>
    <w:lvl w:ilvl="1" w:tplc="04090019">
      <w:start w:val="1"/>
      <w:numFmt w:val="lowerLetter"/>
      <w:lvlText w:val="%2)"/>
      <w:lvlJc w:val="left"/>
      <w:pPr>
        <w:ind w:left="1387" w:hanging="480"/>
      </w:pPr>
    </w:lvl>
    <w:lvl w:ilvl="2" w:tplc="0409001B" w:tentative="1">
      <w:start w:val="1"/>
      <w:numFmt w:val="lowerRoman"/>
      <w:lvlText w:val="%3."/>
      <w:lvlJc w:val="right"/>
      <w:pPr>
        <w:ind w:left="1867" w:hanging="480"/>
      </w:pPr>
    </w:lvl>
    <w:lvl w:ilvl="3" w:tplc="0409000F" w:tentative="1">
      <w:start w:val="1"/>
      <w:numFmt w:val="decimal"/>
      <w:lvlText w:val="%4."/>
      <w:lvlJc w:val="left"/>
      <w:pPr>
        <w:ind w:left="2347" w:hanging="480"/>
      </w:pPr>
    </w:lvl>
    <w:lvl w:ilvl="4" w:tplc="04090019" w:tentative="1">
      <w:start w:val="1"/>
      <w:numFmt w:val="lowerLetter"/>
      <w:lvlText w:val="%5)"/>
      <w:lvlJc w:val="left"/>
      <w:pPr>
        <w:ind w:left="2827" w:hanging="480"/>
      </w:pPr>
    </w:lvl>
    <w:lvl w:ilvl="5" w:tplc="0409001B" w:tentative="1">
      <w:start w:val="1"/>
      <w:numFmt w:val="lowerRoman"/>
      <w:lvlText w:val="%6."/>
      <w:lvlJc w:val="right"/>
      <w:pPr>
        <w:ind w:left="3307" w:hanging="480"/>
      </w:pPr>
    </w:lvl>
    <w:lvl w:ilvl="6" w:tplc="0409000F" w:tentative="1">
      <w:start w:val="1"/>
      <w:numFmt w:val="decimal"/>
      <w:lvlText w:val="%7."/>
      <w:lvlJc w:val="left"/>
      <w:pPr>
        <w:ind w:left="3787" w:hanging="480"/>
      </w:pPr>
    </w:lvl>
    <w:lvl w:ilvl="7" w:tplc="04090019" w:tentative="1">
      <w:start w:val="1"/>
      <w:numFmt w:val="lowerLetter"/>
      <w:lvlText w:val="%8)"/>
      <w:lvlJc w:val="left"/>
      <w:pPr>
        <w:ind w:left="4267" w:hanging="480"/>
      </w:pPr>
    </w:lvl>
    <w:lvl w:ilvl="8" w:tplc="0409001B" w:tentative="1">
      <w:start w:val="1"/>
      <w:numFmt w:val="lowerRoman"/>
      <w:lvlText w:val="%9."/>
      <w:lvlJc w:val="right"/>
      <w:pPr>
        <w:ind w:left="4747" w:hanging="480"/>
      </w:pPr>
    </w:lvl>
  </w:abstractNum>
  <w:num w:numId="1">
    <w:abstractNumId w:val="7"/>
  </w:num>
  <w:num w:numId="2">
    <w:abstractNumId w:val="5"/>
  </w:num>
  <w:num w:numId="3">
    <w:abstractNumId w:val="8"/>
  </w:num>
  <w:num w:numId="4">
    <w:abstractNumId w:val="11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9"/>
  </w:num>
  <w:num w:numId="8">
    <w:abstractNumId w:val="2"/>
  </w:num>
  <w:num w:numId="9">
    <w:abstractNumId w:val="10"/>
  </w:num>
  <w:num w:numId="10">
    <w:abstractNumId w:val="12"/>
  </w:num>
  <w:num w:numId="11">
    <w:abstractNumId w:val="4"/>
  </w:num>
  <w:num w:numId="12">
    <w:abstractNumId w:val="6"/>
  </w:num>
  <w:num w:numId="13">
    <w:abstractNumId w:val="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isplayBackgroundShape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7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8A7"/>
    <w:rsid w:val="00073D35"/>
    <w:rsid w:val="000C519F"/>
    <w:rsid w:val="000F78A7"/>
    <w:rsid w:val="00111324"/>
    <w:rsid w:val="0011235B"/>
    <w:rsid w:val="00173D57"/>
    <w:rsid w:val="001B5D3F"/>
    <w:rsid w:val="001C684E"/>
    <w:rsid w:val="001D64A5"/>
    <w:rsid w:val="002038FE"/>
    <w:rsid w:val="00251BBE"/>
    <w:rsid w:val="002619E9"/>
    <w:rsid w:val="00342406"/>
    <w:rsid w:val="003D155B"/>
    <w:rsid w:val="004445FA"/>
    <w:rsid w:val="00574F66"/>
    <w:rsid w:val="00611251"/>
    <w:rsid w:val="0068606F"/>
    <w:rsid w:val="0085138F"/>
    <w:rsid w:val="008E4387"/>
    <w:rsid w:val="00A607A6"/>
    <w:rsid w:val="00AA1D40"/>
    <w:rsid w:val="00B257A4"/>
    <w:rsid w:val="00B47B1B"/>
    <w:rsid w:val="00B760C3"/>
    <w:rsid w:val="00B80395"/>
    <w:rsid w:val="00BD4A53"/>
    <w:rsid w:val="00C22F8E"/>
    <w:rsid w:val="00D67DE9"/>
    <w:rsid w:val="00D826C3"/>
    <w:rsid w:val="00DB0BE6"/>
    <w:rsid w:val="00EA781B"/>
    <w:rsid w:val="00F052B4"/>
    <w:rsid w:val="057E3312"/>
    <w:rsid w:val="0734007E"/>
    <w:rsid w:val="0ACD69C7"/>
    <w:rsid w:val="15807C55"/>
    <w:rsid w:val="23593C8E"/>
    <w:rsid w:val="244C7754"/>
    <w:rsid w:val="264C0402"/>
    <w:rsid w:val="279A7216"/>
    <w:rsid w:val="309645C5"/>
    <w:rsid w:val="38F60882"/>
    <w:rsid w:val="4B1C7FE7"/>
    <w:rsid w:val="4BDB3B0B"/>
    <w:rsid w:val="57122B86"/>
    <w:rsid w:val="5FFB2605"/>
    <w:rsid w:val="629A1ADC"/>
    <w:rsid w:val="66B04C63"/>
    <w:rsid w:val="6B5C3650"/>
    <w:rsid w:val="6BFF0217"/>
    <w:rsid w:val="6D312B68"/>
    <w:rsid w:val="71C477D2"/>
    <w:rsid w:val="739F4EE5"/>
    <w:rsid w:val="784C0873"/>
    <w:rsid w:val="7CC5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2"/>
    <o:shapelayout v:ext="edit">
      <o:idmap v:ext="edit" data="1"/>
    </o:shapelayout>
  </w:shapeDefaults>
  <w:decimalSymbol w:val="."/>
  <w:listSeparator w:val=","/>
  <w14:docId w14:val="3CCBCA7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78A7"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FF"/>
      <w:u w:val="single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A7-H5">
    <w:name w:val="A7-H5练习代码"/>
    <w:basedOn w:val="a"/>
    <w:qFormat/>
    <w:rsid w:val="00251BBE"/>
    <w:pPr>
      <w:shd w:val="clear" w:color="auto" w:fill="D9D9D9" w:themeFill="background1" w:themeFillShade="D9"/>
      <w:snapToGrid w:val="0"/>
      <w:spacing w:beforeLines="50" w:before="156" w:afterLines="50" w:after="156"/>
      <w:ind w:firstLineChars="200" w:firstLine="360"/>
      <w:contextualSpacing/>
    </w:pPr>
    <w:rPr>
      <w:rFonts w:ascii="Consolas" w:eastAsia="Consolas" w:hAnsi="Consolas"/>
      <w:color w:val="000000" w:themeColor="text1"/>
      <w:sz w:val="18"/>
      <w:szCs w:val="21"/>
    </w:rPr>
  </w:style>
  <w:style w:type="paragraph" w:customStyle="1" w:styleId="B2-H5">
    <w:name w:val="B2-H5作业编号正文"/>
    <w:basedOn w:val="a6"/>
    <w:qFormat/>
    <w:rsid w:val="00251BBE"/>
    <w:pPr>
      <w:numPr>
        <w:numId w:val="1"/>
      </w:numPr>
      <w:ind w:firstLineChars="0" w:firstLine="0"/>
    </w:pPr>
    <w:rPr>
      <w:rFonts w:ascii="Microsoft YaHei" w:eastAsia="Microsoft YaHei" w:hAnsi="Microsoft YaHei"/>
    </w:rPr>
  </w:style>
  <w:style w:type="paragraph" w:styleId="a6">
    <w:name w:val="List Paragraph"/>
    <w:basedOn w:val="a"/>
    <w:uiPriority w:val="34"/>
    <w:qFormat/>
    <w:rsid w:val="00251BBE"/>
    <w:pPr>
      <w:ind w:firstLineChars="200" w:firstLine="420"/>
    </w:pPr>
  </w:style>
  <w:style w:type="paragraph" w:customStyle="1" w:styleId="B3-H5">
    <w:name w:val="B3-H5作业正文"/>
    <w:basedOn w:val="a"/>
    <w:qFormat/>
    <w:rsid w:val="00251BBE"/>
    <w:pPr>
      <w:ind w:firstLineChars="200" w:firstLine="200"/>
    </w:pPr>
    <w:rPr>
      <w:rFonts w:ascii="Microsoft YaHei" w:eastAsia="Microsoft YaHei" w:hAnsi="Microsoft YaHei"/>
    </w:rPr>
  </w:style>
  <w:style w:type="paragraph" w:customStyle="1" w:styleId="B4-H5">
    <w:name w:val="B4-H5作业步骤"/>
    <w:basedOn w:val="a"/>
    <w:qFormat/>
    <w:rsid w:val="00251BBE"/>
    <w:pPr>
      <w:ind w:left="420"/>
    </w:pPr>
    <w:rPr>
      <w:rFonts w:ascii="微软雅黑" w:eastAsia="微软雅黑" w:hAnsi="微软雅黑"/>
      <w:b/>
      <w:szCs w:val="21"/>
    </w:rPr>
  </w:style>
  <w:style w:type="paragraph" w:customStyle="1" w:styleId="B5-H5">
    <w:name w:val="B5-H5作业代码"/>
    <w:basedOn w:val="A7-H5"/>
    <w:qFormat/>
    <w:rsid w:val="00251BBE"/>
  </w:style>
  <w:style w:type="paragraph" w:customStyle="1" w:styleId="B1-H5">
    <w:name w:val="B1-H5作业题目&amp;标题"/>
    <w:basedOn w:val="a"/>
    <w:qFormat/>
    <w:rsid w:val="00251BBE"/>
    <w:rPr>
      <w:rFonts w:ascii="Microsoft YaHei" w:eastAsia="Microsoft YaHei" w:hAnsi="Microsoft YaHei"/>
      <w:b/>
      <w:sz w:val="32"/>
      <w:szCs w:val="32"/>
    </w:rPr>
  </w:style>
  <w:style w:type="paragraph" w:customStyle="1" w:styleId="A1-H5">
    <w:name w:val="A1-H5练习标题"/>
    <w:basedOn w:val="a"/>
    <w:qFormat/>
    <w:rsid w:val="00251BBE"/>
    <w:pPr>
      <w:jc w:val="center"/>
    </w:pPr>
    <w:rPr>
      <w:rFonts w:ascii="Microsoft YaHei" w:eastAsia="Microsoft YaHei" w:hAnsi="Microsoft YaHei"/>
      <w:b/>
      <w:sz w:val="36"/>
      <w:szCs w:val="36"/>
    </w:rPr>
  </w:style>
  <w:style w:type="paragraph" w:customStyle="1" w:styleId="A2-H5">
    <w:name w:val="A2-H5练习二级标题"/>
    <w:basedOn w:val="a"/>
    <w:qFormat/>
    <w:rsid w:val="00251BBE"/>
    <w:pPr>
      <w:keepNext/>
      <w:keepLines/>
      <w:numPr>
        <w:numId w:val="4"/>
      </w:numPr>
      <w:snapToGrid w:val="0"/>
      <w:spacing w:beforeLines="100" w:before="312" w:afterLines="100" w:after="312"/>
      <w:ind w:left="480" w:hanging="480"/>
      <w:outlineLvl w:val="1"/>
    </w:pPr>
    <w:rPr>
      <w:rFonts w:ascii="微软雅黑" w:eastAsia="微软雅黑" w:hAnsi="微软雅黑" w:cstheme="majorBidi"/>
      <w:b/>
      <w:bCs/>
      <w:szCs w:val="32"/>
    </w:rPr>
  </w:style>
  <w:style w:type="paragraph" w:customStyle="1" w:styleId="A1-H50">
    <w:name w:val="A1-H5练习一级标题"/>
    <w:basedOn w:val="a"/>
    <w:qFormat/>
    <w:rsid w:val="00251BBE"/>
    <w:pPr>
      <w:jc w:val="center"/>
    </w:pPr>
    <w:rPr>
      <w:rFonts w:ascii="Microsoft YaHei" w:eastAsia="Microsoft YaHei" w:hAnsi="Microsoft YaHei"/>
      <w:b/>
      <w:sz w:val="36"/>
      <w:szCs w:val="36"/>
    </w:rPr>
  </w:style>
  <w:style w:type="paragraph" w:customStyle="1" w:styleId="A4-H5">
    <w:name w:val="A4-H5练习步骤五号字体"/>
    <w:basedOn w:val="a"/>
    <w:qFormat/>
    <w:rsid w:val="00F052B4"/>
    <w:pPr>
      <w:ind w:left="420"/>
    </w:pPr>
    <w:rPr>
      <w:rFonts w:ascii="Consolas" w:eastAsia="微软雅黑" w:hAnsi="Consolas"/>
      <w:b/>
      <w:sz w:val="21"/>
      <w:szCs w:val="21"/>
    </w:rPr>
  </w:style>
  <w:style w:type="paragraph" w:styleId="a7">
    <w:name w:val="caption"/>
    <w:basedOn w:val="a"/>
    <w:next w:val="a"/>
    <w:unhideWhenUsed/>
    <w:qFormat/>
    <w:rsid w:val="00B257A4"/>
    <w:rPr>
      <w:rFonts w:asciiTheme="majorHAnsi" w:eastAsia="宋体" w:hAnsiTheme="majorHAnsi" w:cstheme="majorBidi"/>
      <w:sz w:val="20"/>
      <w:szCs w:val="20"/>
    </w:rPr>
  </w:style>
  <w:style w:type="paragraph" w:customStyle="1" w:styleId="A6-H5">
    <w:name w:val="A6-H5练习图片"/>
    <w:basedOn w:val="a"/>
    <w:qFormat/>
    <w:rsid w:val="00251BBE"/>
    <w:pPr>
      <w:jc w:val="center"/>
    </w:pPr>
    <w:rPr>
      <w:noProof/>
    </w:rPr>
  </w:style>
  <w:style w:type="paragraph" w:customStyle="1" w:styleId="H5">
    <w:name w:val="H5练习三级标题"/>
    <w:basedOn w:val="a6"/>
    <w:qFormat/>
    <w:rsid w:val="001D64A5"/>
    <w:pPr>
      <w:ind w:leftChars="200" w:left="200" w:firstLineChars="0" w:firstLine="0"/>
    </w:pPr>
    <w:rPr>
      <w:rFonts w:ascii="微软雅黑" w:eastAsia="微软雅黑" w:hAnsi="微软雅黑" w:cs="Times New Roman"/>
      <w:b/>
      <w:sz w:val="21"/>
      <w:szCs w:val="21"/>
    </w:rPr>
  </w:style>
  <w:style w:type="paragraph" w:customStyle="1" w:styleId="A3-H5">
    <w:name w:val="A3-H5带点参考答案"/>
    <w:basedOn w:val="H5"/>
    <w:qFormat/>
    <w:rsid w:val="00D67DE9"/>
    <w:pPr>
      <w:numPr>
        <w:numId w:val="3"/>
      </w:numPr>
      <w:ind w:left="480" w:firstLine="0"/>
    </w:pPr>
    <w:rPr>
      <w:rFonts w:ascii="Consolas" w:hAnsi="Consolas"/>
    </w:rPr>
  </w:style>
  <w:style w:type="paragraph" w:customStyle="1" w:styleId="A5-H5">
    <w:name w:val="A5-H5正文微软雅黑"/>
    <w:basedOn w:val="a"/>
    <w:qFormat/>
    <w:rsid w:val="00F052B4"/>
    <w:pPr>
      <w:ind w:firstLineChars="200" w:firstLine="200"/>
    </w:pPr>
    <w:rPr>
      <w:rFonts w:ascii="Consolas" w:eastAsia="微软雅黑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xuedongli/Library/Group%20Containers/UBF8T346G9.Office/User%20Content.localized/Templates.localized/&#34013;&#40485;word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蓝鸥word模板.dotm</Template>
  <TotalTime>106</TotalTime>
  <Pages>11</Pages>
  <Words>1121</Words>
  <Characters>6391</Characters>
  <Application>Microsoft Macintosh Word</Application>
  <DocSecurity>0</DocSecurity>
  <PresentationFormat/>
  <Lines>53</Lines>
  <Paragraphs>14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薛东礼</dc:creator>
  <cp:keywords/>
  <dc:description/>
  <cp:lastModifiedBy>薛东礼</cp:lastModifiedBy>
  <cp:revision>6</cp:revision>
  <cp:lastPrinted>2016-01-13T05:19:00Z</cp:lastPrinted>
  <dcterms:created xsi:type="dcterms:W3CDTF">2017-05-05T09:11:00Z</dcterms:created>
  <dcterms:modified xsi:type="dcterms:W3CDTF">2017-05-15T10:15:00Z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